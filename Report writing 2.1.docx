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997519" w:rsidRDefault="00997519">
          <w:pPr>
            <w:pStyle w:val="NoSpacing"/>
            <w:rPr>
              <w:sz w:val="24"/>
            </w:rPr>
          </w:pPr>
        </w:p>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865163" w:rsidRDefault="00865163"/>
        <w:p w:rsidR="00997519" w:rsidRDefault="00D97128">
          <w:r>
            <w:rPr>
              <w:noProof/>
              <w:lang w:val="en-GB" w:eastAsia="en-GB"/>
            </w:rPr>
            <mc:AlternateContent>
              <mc:Choice Requires="wps">
                <w:drawing>
                  <wp:anchor distT="45720" distB="45720" distL="114300" distR="114300" simplePos="0" relativeHeight="251663360" behindDoc="0" locked="0" layoutInCell="1" allowOverlap="1" wp14:anchorId="5C404860" wp14:editId="29255FEC">
                    <wp:simplePos x="0" y="0"/>
                    <wp:positionH relativeFrom="margin">
                      <wp:align>center</wp:align>
                    </wp:positionH>
                    <wp:positionV relativeFrom="paragraph">
                      <wp:posOffset>2540000</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97128" w:rsidRDefault="00D97128">
                                <w:r>
                                  <w:t xml:space="preserve">               Professional Practice </w:t>
                                </w:r>
                              </w:p>
                              <w:p w:rsidR="00D97128" w:rsidRDefault="00D97128">
                                <w:r>
                                  <w:t xml:space="preserve">                     Jomo Batola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404860" id="_x0000_t202" coordsize="21600,21600" o:spt="202" path="m,l,21600r21600,l21600,xe">
                    <v:stroke joinstyle="miter"/>
                    <v:path gradientshapeok="t" o:connecttype="rect"/>
                  </v:shapetype>
                  <v:shape id="Text Box 2" o:spid="_x0000_s1026" type="#_x0000_t202" style="position:absolute;margin-left:0;margin-top:200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" stroked="f">
                    <v:textbox style="mso-fit-shape-to-text:t">
                      <w:txbxContent>
                        <w:p w:rsidR="00D97128" w:rsidRDefault="00D97128">
                          <w:r>
                            <w:t xml:space="preserve">               Professional Practice </w:t>
                          </w:r>
                        </w:p>
                        <w:p w:rsidR="00D97128" w:rsidRDefault="00D97128">
                          <w:r>
                            <w:t xml:space="preserve">                     Jomo Batola</w:t>
                          </w:r>
                        </w:p>
                      </w:txbxContent>
                    </v:textbox>
                    <w10:wrap type="square"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0" wp14:anchorId="58753207" wp14:editId="230D22F7">
                    <wp:simplePos x="0" y="0"/>
                    <wp:positionH relativeFrom="margin">
                      <wp:align>center</wp:align>
                    </wp:positionH>
                    <wp:positionV relativeFrom="margin">
                      <wp:posOffset>5577840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C11" w:rsidRDefault="00AB53AB">
                                <w:pPr>
                                  <w:pStyle w:val="Title"/>
                                </w:pPr>
                                <w:sdt>
                                  <w:sdtPr>
                                    <w:rPr>
                                      <w:sz w:val="56"/>
                                      <w:szCs w:val="5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74C11" w:rsidRPr="00865163">
                                      <w:rPr>
                                        <w:sz w:val="56"/>
                                        <w:szCs w:val="56"/>
                                      </w:rPr>
                                      <w:t>Assignment 2 – Report writing</w:t>
                                    </w:r>
                                  </w:sdtContent>
                                </w:sdt>
                              </w:p>
                              <w:p w:rsidR="00574C11" w:rsidRDefault="00AB53A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74C11">
                                      <w:t xml:space="preserve">bEST FUTURE PROOF PROGRAMMING LANGUAGE FOR A bEGINNER WEB DEVELOPER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8753207" id="Text Box 21" o:spid="_x0000_s1027" type="#_x0000_t202" style="position:absolute;margin-left:0;margin-top:439.2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" o:allowoverlap="f" filled="f" stroked="f" strokeweight=".5pt">
                    <v:textbox style="mso-fit-shape-to-text:t" inset="0,0,0,0">
                      <w:txbxContent>
                        <w:p w:rsidR="00574C11" w:rsidRDefault="00383965">
                          <w:pPr>
                            <w:pStyle w:val="Title"/>
                          </w:pPr>
                          <w:sdt>
                            <w:sdtPr>
                              <w:rPr>
                                <w:sz w:val="56"/>
                                <w:szCs w:val="5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74C11" w:rsidRPr="00865163">
                                <w:rPr>
                                  <w:sz w:val="56"/>
                                  <w:szCs w:val="56"/>
                                </w:rPr>
                                <w:t>Assignment 2 – Report writing</w:t>
                              </w:r>
                            </w:sdtContent>
                          </w:sdt>
                        </w:p>
                        <w:p w:rsidR="00574C11" w:rsidRDefault="0038396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74C11">
                                <w:t xml:space="preserve">bEST FUTURE PROOF PROGRAMMING LANGUAGE FOR A bEGINNER WEB DEVELOPER </w:t>
                              </w:r>
                            </w:sdtContent>
                          </w:sdt>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0" wp14:anchorId="5B1CA24D" wp14:editId="748B3CAF">
                    <wp:simplePos x="0" y="0"/>
                    <wp:positionH relativeFrom="margin">
                      <wp:posOffset>133350</wp:posOffset>
                    </wp:positionH>
                    <wp:positionV relativeFrom="margin">
                      <wp:posOffset>7780020</wp:posOffset>
                    </wp:positionV>
                    <wp:extent cx="3943350" cy="285750"/>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C11" w:rsidRPr="00D97128" w:rsidRDefault="00AB53AB">
                                <w:pPr>
                                  <w:pStyle w:val="ContactInfo"/>
                                  <w:rPr>
                                    <w:sz w:val="22"/>
                                    <w:szCs w:val="22"/>
                                  </w:rPr>
                                </w:pPr>
                                <w:sdt>
                                  <w:sdtPr>
                                    <w:rPr>
                                      <w:sz w:val="22"/>
                                      <w:szCs w:val="22"/>
                                    </w:r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7058D6">
                                      <w:rPr>
                                        <w:sz w:val="22"/>
                                        <w:szCs w:val="22"/>
                                        <w:lang w:val="en-GB"/>
                                      </w:rPr>
                                      <w:t>LIS</w:t>
                                    </w:r>
                                  </w:sdtContent>
                                </w:sdt>
                                <w:r w:rsidR="00574C11" w:rsidRPr="00D97128">
                                  <w:rPr>
                                    <w:sz w:val="22"/>
                                    <w:szCs w:val="22"/>
                                  </w:rPr>
                                  <w:t> | </w:t>
                                </w:r>
                                <w:sdt>
                                  <w:sdtPr>
                                    <w:rPr>
                                      <w:sz w:val="22"/>
                                      <w:szCs w:val="2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574C11" w:rsidRPr="00D97128">
                                      <w:rPr>
                                        <w:sz w:val="22"/>
                                        <w:szCs w:val="22"/>
                                        <w:lang w:val="en-GB"/>
                                      </w:rPr>
                                      <w:t>Web Design and Development</w:t>
                                    </w:r>
                                  </w:sdtContent>
                                </w:sdt>
                                <w:r w:rsidR="00574C11" w:rsidRPr="00D97128">
                                  <w:rPr>
                                    <w:sz w:val="22"/>
                                    <w:szCs w:val="22"/>
                                  </w:rPr>
                                  <w:t> | </w:t>
                                </w:r>
                                <w:sdt>
                                  <w:sdtPr>
                                    <w:rPr>
                                      <w:sz w:val="22"/>
                                      <w:szCs w:val="22"/>
                                    </w:rPr>
                                    <w:alias w:val="Date"/>
                                    <w:tag w:val=""/>
                                    <w:id w:val="2032065285"/>
                                    <w:dataBinding w:prefixMappings="xmlns:ns0='http://schemas.microsoft.com/office/2006/coverPageProps' " w:xpath="/ns0:CoverPageProperties[1]/ns0:PublishDate[1]" w:storeItemID="{55AF091B-3C7A-41E3-B477-F2FDAA23CFDA}"/>
                                    <w:date w:fullDate="2015-05-08T00:00:00Z">
                                      <w:dateFormat w:val="MMMM d, yyyy"/>
                                      <w:lid w:val="en-US"/>
                                      <w:storeMappedDataAs w:val="dateTime"/>
                                      <w:calendar w:val="gregorian"/>
                                    </w:date>
                                  </w:sdtPr>
                                  <w:sdtEndPr/>
                                  <w:sdtContent>
                                    <w:r w:rsidR="00574C11" w:rsidRPr="00D97128">
                                      <w:rPr>
                                        <w:sz w:val="22"/>
                                        <w:szCs w:val="22"/>
                                      </w:rPr>
                                      <w:t>May 8, 2015</w:t>
                                    </w:r>
                                  </w:sdtContent>
                                </w:sdt>
                              </w:p>
                              <w:p w:rsidR="00D97128" w:rsidRDefault="00D97128" w:rsidP="00D97128">
                                <w:pPr>
                                  <w:pStyle w:val="ContactInfo"/>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B1CA24D" id="Text Box 20" o:spid="_x0000_s1028" type="#_x0000_t202" style="position:absolute;margin-left:10.5pt;margin-top:612.6pt;width:310.5pt;height:22.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" o:allowoverlap="f" filled="f" stroked="f" strokeweight=".5pt">
                    <v:textbox inset="0,,0">
                      <w:txbxContent>
                        <w:p w:rsidR="00574C11" w:rsidRPr="00D97128" w:rsidRDefault="00383965">
                          <w:pPr>
                            <w:pStyle w:val="ContactInfo"/>
                            <w:rPr>
                              <w:sz w:val="22"/>
                              <w:szCs w:val="22"/>
                            </w:rPr>
                          </w:pPr>
                          <w:sdt>
                            <w:sdtPr>
                              <w:rPr>
                                <w:sz w:val="22"/>
                                <w:szCs w:val="22"/>
                              </w:r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7058D6">
                                <w:rPr>
                                  <w:sz w:val="22"/>
                                  <w:szCs w:val="22"/>
                                  <w:lang w:val="en-GB"/>
                                </w:rPr>
                                <w:t>LIS</w:t>
                              </w:r>
                            </w:sdtContent>
                          </w:sdt>
                          <w:r w:rsidR="00574C11" w:rsidRPr="00D97128">
                            <w:rPr>
                              <w:sz w:val="22"/>
                              <w:szCs w:val="22"/>
                            </w:rPr>
                            <w:t> | </w:t>
                          </w:r>
                          <w:sdt>
                            <w:sdtPr>
                              <w:rPr>
                                <w:sz w:val="22"/>
                                <w:szCs w:val="2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574C11" w:rsidRPr="00D97128">
                                <w:rPr>
                                  <w:sz w:val="22"/>
                                  <w:szCs w:val="22"/>
                                  <w:lang w:val="en-GB"/>
                                </w:rPr>
                                <w:t>Web Design and Development</w:t>
                              </w:r>
                            </w:sdtContent>
                          </w:sdt>
                          <w:r w:rsidR="00574C11" w:rsidRPr="00D97128">
                            <w:rPr>
                              <w:sz w:val="22"/>
                              <w:szCs w:val="22"/>
                            </w:rPr>
                            <w:t> | </w:t>
                          </w:r>
                          <w:sdt>
                            <w:sdtPr>
                              <w:rPr>
                                <w:sz w:val="22"/>
                                <w:szCs w:val="22"/>
                              </w:rPr>
                              <w:alias w:val="Date"/>
                              <w:tag w:val=""/>
                              <w:id w:val="2032065285"/>
                              <w:dataBinding w:prefixMappings="xmlns:ns0='http://schemas.microsoft.com/office/2006/coverPageProps' " w:xpath="/ns0:CoverPageProperties[1]/ns0:PublishDate[1]" w:storeItemID="{55AF091B-3C7A-41E3-B477-F2FDAA23CFDA}"/>
                              <w:date w:fullDate="2015-05-08T00:00:00Z">
                                <w:dateFormat w:val="MMMM d, yyyy"/>
                                <w:lid w:val="en-US"/>
                                <w:storeMappedDataAs w:val="dateTime"/>
                                <w:calendar w:val="gregorian"/>
                              </w:date>
                            </w:sdtPr>
                            <w:sdtEndPr/>
                            <w:sdtContent>
                              <w:r w:rsidR="00574C11" w:rsidRPr="00D97128">
                                <w:rPr>
                                  <w:sz w:val="22"/>
                                  <w:szCs w:val="22"/>
                                </w:rPr>
                                <w:t>May 8, 2015</w:t>
                              </w:r>
                            </w:sdtContent>
                          </w:sdt>
                        </w:p>
                        <w:p w:rsidR="00D97128" w:rsidRDefault="00D97128" w:rsidP="00D97128">
                          <w:pPr>
                            <w:pStyle w:val="ContactInfo"/>
                            <w:jc w:val="left"/>
                          </w:pPr>
                        </w:p>
                      </w:txbxContent>
                    </v:textbox>
                    <w10:wrap type="square" anchorx="margin" anchory="margin"/>
                  </v:shape>
                </w:pict>
              </mc:Fallback>
            </mc:AlternateContent>
          </w:r>
          <w:r w:rsidR="00865163">
            <w:t xml:space="preserve">                                              </w:t>
          </w:r>
          <w:r w:rsidR="00865163">
            <w:rPr>
              <w:rFonts w:ascii="Arial" w:hAnsi="Arial" w:cs="Trebuchet MS"/>
              <w:noProof/>
              <w:color w:val="000000"/>
              <w:sz w:val="28"/>
              <w:szCs w:val="21"/>
              <w:lang w:val="en-GB" w:eastAsia="en-GB"/>
            </w:rPr>
            <w:drawing>
              <wp:inline distT="0" distB="0" distL="0" distR="0" wp14:anchorId="378AF4D4" wp14:editId="68DF3D02">
                <wp:extent cx="2590800" cy="976244"/>
                <wp:effectExtent l="25400" t="0" r="0" b="0"/>
                <wp:docPr id="1" name="Picture 1" descr="Macintosh HD:Users:solent:Documents:CNP:Solent Logos:Southampton Solent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lent:Documents:CNP:Solent Logos:Southampton Solent University.jpg"/>
                        <pic:cNvPicPr>
                          <a:picLocks noChangeAspect="1" noChangeArrowheads="1"/>
                        </pic:cNvPicPr>
                      </pic:nvPicPr>
                      <pic:blipFill>
                        <a:blip r:embed="rId10"/>
                        <a:srcRect/>
                        <a:stretch>
                          <a:fillRect/>
                        </a:stretch>
                      </pic:blipFill>
                      <pic:spPr bwMode="auto">
                        <a:xfrm>
                          <a:off x="0" y="0"/>
                          <a:ext cx="2596393" cy="978351"/>
                        </a:xfrm>
                        <a:prstGeom prst="rect">
                          <a:avLst/>
                        </a:prstGeom>
                        <a:noFill/>
                        <a:ln w="9525">
                          <a:noFill/>
                          <a:miter lim="800000"/>
                          <a:headEnd/>
                          <a:tailEnd/>
                        </a:ln>
                      </pic:spPr>
                    </pic:pic>
                  </a:graphicData>
                </a:graphic>
              </wp:inline>
            </w:drawing>
          </w:r>
        </w:p>
      </w:sdtContent>
    </w:sdt>
    <w:bookmarkEnd w:id="4"/>
    <w:bookmarkEnd w:id="3"/>
    <w:bookmarkEnd w:id="2"/>
    <w:bookmarkEnd w:id="1"/>
    <w:bookmarkEnd w:id="0"/>
    <w:p w:rsidR="00E1598F" w:rsidRDefault="00E1598F">
      <w:pPr>
        <w:rPr>
          <w:rFonts w:asciiTheme="majorHAnsi" w:eastAsiaTheme="majorEastAsia" w:hAnsiTheme="majorHAnsi" w:cstheme="majorBidi"/>
          <w:color w:val="00A0B8" w:themeColor="accent1"/>
          <w:sz w:val="30"/>
        </w:rPr>
      </w:pPr>
      <w:r>
        <w:br w:type="page"/>
      </w:r>
    </w:p>
    <w:sdt>
      <w:sdtPr>
        <w:rPr>
          <w:rFonts w:asciiTheme="minorHAnsi" w:eastAsiaTheme="minorHAnsi" w:hAnsiTheme="minorHAnsi" w:cstheme="minorBidi"/>
          <w:color w:val="595959" w:themeColor="text1" w:themeTint="A6"/>
          <w:sz w:val="20"/>
        </w:rPr>
        <w:id w:val="-46764152"/>
        <w:docPartObj>
          <w:docPartGallery w:val="Table of Contents"/>
          <w:docPartUnique/>
        </w:docPartObj>
      </w:sdtPr>
      <w:sdtEndPr>
        <w:rPr>
          <w:b/>
          <w:bCs/>
          <w:noProof/>
        </w:rPr>
      </w:sdtEndPr>
      <w:sdtContent>
        <w:p w:rsidR="00E1598F" w:rsidRDefault="00E1598F">
          <w:pPr>
            <w:pStyle w:val="TOCHeading"/>
          </w:pPr>
          <w:r>
            <w:t>Table of Contents</w:t>
          </w:r>
        </w:p>
        <w:p w:rsidR="00461CBD" w:rsidRDefault="00E1598F">
          <w:pPr>
            <w:pStyle w:val="TOC1"/>
            <w:tabs>
              <w:tab w:val="right" w:leader="dot" w:pos="863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418827405" w:history="1">
            <w:r w:rsidR="00461CBD" w:rsidRPr="00000A00">
              <w:rPr>
                <w:rStyle w:val="Hyperlink"/>
                <w:noProof/>
              </w:rPr>
              <w:t>Introduction</w:t>
            </w:r>
            <w:r w:rsidR="00461CBD">
              <w:rPr>
                <w:noProof/>
                <w:webHidden/>
              </w:rPr>
              <w:tab/>
            </w:r>
            <w:r w:rsidR="00461CBD">
              <w:rPr>
                <w:noProof/>
                <w:webHidden/>
              </w:rPr>
              <w:fldChar w:fldCharType="begin"/>
            </w:r>
            <w:r w:rsidR="00461CBD">
              <w:rPr>
                <w:noProof/>
                <w:webHidden/>
              </w:rPr>
              <w:instrText xml:space="preserve"> PAGEREF _Toc418827405 \h </w:instrText>
            </w:r>
            <w:r w:rsidR="00461CBD">
              <w:rPr>
                <w:noProof/>
                <w:webHidden/>
              </w:rPr>
            </w:r>
            <w:r w:rsidR="00461CBD">
              <w:rPr>
                <w:noProof/>
                <w:webHidden/>
              </w:rPr>
              <w:fldChar w:fldCharType="separate"/>
            </w:r>
            <w:r w:rsidR="00461CBD">
              <w:rPr>
                <w:noProof/>
                <w:webHidden/>
              </w:rPr>
              <w:t>2</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06" w:history="1">
            <w:r w:rsidR="00461CBD" w:rsidRPr="00000A00">
              <w:rPr>
                <w:rStyle w:val="Hyperlink"/>
                <w:noProof/>
              </w:rPr>
              <w:t>Method</w:t>
            </w:r>
            <w:r w:rsidR="00461CBD">
              <w:rPr>
                <w:noProof/>
                <w:webHidden/>
              </w:rPr>
              <w:tab/>
            </w:r>
            <w:r w:rsidR="00461CBD">
              <w:rPr>
                <w:noProof/>
                <w:webHidden/>
              </w:rPr>
              <w:fldChar w:fldCharType="begin"/>
            </w:r>
            <w:r w:rsidR="00461CBD">
              <w:rPr>
                <w:noProof/>
                <w:webHidden/>
              </w:rPr>
              <w:instrText xml:space="preserve"> PAGEREF _Toc418827406 \h </w:instrText>
            </w:r>
            <w:r w:rsidR="00461CBD">
              <w:rPr>
                <w:noProof/>
                <w:webHidden/>
              </w:rPr>
            </w:r>
            <w:r w:rsidR="00461CBD">
              <w:rPr>
                <w:noProof/>
                <w:webHidden/>
              </w:rPr>
              <w:fldChar w:fldCharType="separate"/>
            </w:r>
            <w:r w:rsidR="00461CBD">
              <w:rPr>
                <w:noProof/>
                <w:webHidden/>
              </w:rPr>
              <w:t>3</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07" w:history="1">
            <w:r w:rsidR="00461CBD" w:rsidRPr="00000A00">
              <w:rPr>
                <w:rStyle w:val="Hyperlink"/>
                <w:noProof/>
              </w:rPr>
              <w:t>Findings</w:t>
            </w:r>
            <w:r w:rsidR="00461CBD">
              <w:rPr>
                <w:noProof/>
                <w:webHidden/>
              </w:rPr>
              <w:tab/>
            </w:r>
            <w:r w:rsidR="00461CBD">
              <w:rPr>
                <w:noProof/>
                <w:webHidden/>
              </w:rPr>
              <w:fldChar w:fldCharType="begin"/>
            </w:r>
            <w:r w:rsidR="00461CBD">
              <w:rPr>
                <w:noProof/>
                <w:webHidden/>
              </w:rPr>
              <w:instrText xml:space="preserve"> PAGEREF _Toc418827407 \h </w:instrText>
            </w:r>
            <w:r w:rsidR="00461CBD">
              <w:rPr>
                <w:noProof/>
                <w:webHidden/>
              </w:rPr>
            </w:r>
            <w:r w:rsidR="00461CBD">
              <w:rPr>
                <w:noProof/>
                <w:webHidden/>
              </w:rPr>
              <w:fldChar w:fldCharType="separate"/>
            </w:r>
            <w:r w:rsidR="00461CBD">
              <w:rPr>
                <w:noProof/>
                <w:webHidden/>
              </w:rPr>
              <w:t>5</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08" w:history="1">
            <w:r w:rsidR="00461CBD" w:rsidRPr="00000A00">
              <w:rPr>
                <w:rStyle w:val="Hyperlink"/>
                <w:noProof/>
              </w:rPr>
              <w:t>Discussion</w:t>
            </w:r>
            <w:r w:rsidR="00461CBD">
              <w:rPr>
                <w:noProof/>
                <w:webHidden/>
              </w:rPr>
              <w:tab/>
            </w:r>
            <w:r w:rsidR="00461CBD">
              <w:rPr>
                <w:noProof/>
                <w:webHidden/>
              </w:rPr>
              <w:fldChar w:fldCharType="begin"/>
            </w:r>
            <w:r w:rsidR="00461CBD">
              <w:rPr>
                <w:noProof/>
                <w:webHidden/>
              </w:rPr>
              <w:instrText xml:space="preserve"> PAGEREF _Toc418827408 \h </w:instrText>
            </w:r>
            <w:r w:rsidR="00461CBD">
              <w:rPr>
                <w:noProof/>
                <w:webHidden/>
              </w:rPr>
            </w:r>
            <w:r w:rsidR="00461CBD">
              <w:rPr>
                <w:noProof/>
                <w:webHidden/>
              </w:rPr>
              <w:fldChar w:fldCharType="separate"/>
            </w:r>
            <w:r w:rsidR="00461CBD">
              <w:rPr>
                <w:noProof/>
                <w:webHidden/>
              </w:rPr>
              <w:t>9</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09" w:history="1">
            <w:r w:rsidR="00461CBD" w:rsidRPr="00000A00">
              <w:rPr>
                <w:rStyle w:val="Hyperlink"/>
                <w:noProof/>
              </w:rPr>
              <w:t>Reflection</w:t>
            </w:r>
            <w:r w:rsidR="00461CBD">
              <w:rPr>
                <w:noProof/>
                <w:webHidden/>
              </w:rPr>
              <w:tab/>
            </w:r>
            <w:r w:rsidR="00461CBD">
              <w:rPr>
                <w:noProof/>
                <w:webHidden/>
              </w:rPr>
              <w:fldChar w:fldCharType="begin"/>
            </w:r>
            <w:r w:rsidR="00461CBD">
              <w:rPr>
                <w:noProof/>
                <w:webHidden/>
              </w:rPr>
              <w:instrText xml:space="preserve"> PAGEREF _Toc418827409 \h </w:instrText>
            </w:r>
            <w:r w:rsidR="00461CBD">
              <w:rPr>
                <w:noProof/>
                <w:webHidden/>
              </w:rPr>
            </w:r>
            <w:r w:rsidR="00461CBD">
              <w:rPr>
                <w:noProof/>
                <w:webHidden/>
              </w:rPr>
              <w:fldChar w:fldCharType="separate"/>
            </w:r>
            <w:r w:rsidR="00461CBD">
              <w:rPr>
                <w:noProof/>
                <w:webHidden/>
              </w:rPr>
              <w:t>11</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10" w:history="1">
            <w:r w:rsidR="00461CBD" w:rsidRPr="00000A00">
              <w:rPr>
                <w:rStyle w:val="Hyperlink"/>
                <w:noProof/>
              </w:rPr>
              <w:t>Conclusions</w:t>
            </w:r>
            <w:r w:rsidR="00461CBD">
              <w:rPr>
                <w:noProof/>
                <w:webHidden/>
              </w:rPr>
              <w:tab/>
            </w:r>
            <w:r w:rsidR="00461CBD">
              <w:rPr>
                <w:noProof/>
                <w:webHidden/>
              </w:rPr>
              <w:fldChar w:fldCharType="begin"/>
            </w:r>
            <w:r w:rsidR="00461CBD">
              <w:rPr>
                <w:noProof/>
                <w:webHidden/>
              </w:rPr>
              <w:instrText xml:space="preserve"> PAGEREF _Toc418827410 \h </w:instrText>
            </w:r>
            <w:r w:rsidR="00461CBD">
              <w:rPr>
                <w:noProof/>
                <w:webHidden/>
              </w:rPr>
            </w:r>
            <w:r w:rsidR="00461CBD">
              <w:rPr>
                <w:noProof/>
                <w:webHidden/>
              </w:rPr>
              <w:fldChar w:fldCharType="separate"/>
            </w:r>
            <w:r w:rsidR="00461CBD">
              <w:rPr>
                <w:noProof/>
                <w:webHidden/>
              </w:rPr>
              <w:t>11</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11" w:history="1">
            <w:r w:rsidR="00461CBD" w:rsidRPr="00000A00">
              <w:rPr>
                <w:rStyle w:val="Hyperlink"/>
                <w:noProof/>
              </w:rPr>
              <w:t>References</w:t>
            </w:r>
            <w:r w:rsidR="00461CBD">
              <w:rPr>
                <w:noProof/>
                <w:webHidden/>
              </w:rPr>
              <w:tab/>
            </w:r>
            <w:r w:rsidR="00461CBD">
              <w:rPr>
                <w:noProof/>
                <w:webHidden/>
              </w:rPr>
              <w:fldChar w:fldCharType="begin"/>
            </w:r>
            <w:r w:rsidR="00461CBD">
              <w:rPr>
                <w:noProof/>
                <w:webHidden/>
              </w:rPr>
              <w:instrText xml:space="preserve"> PAGEREF _Toc418827411 \h </w:instrText>
            </w:r>
            <w:r w:rsidR="00461CBD">
              <w:rPr>
                <w:noProof/>
                <w:webHidden/>
              </w:rPr>
            </w:r>
            <w:r w:rsidR="00461CBD">
              <w:rPr>
                <w:noProof/>
                <w:webHidden/>
              </w:rPr>
              <w:fldChar w:fldCharType="separate"/>
            </w:r>
            <w:r w:rsidR="00461CBD">
              <w:rPr>
                <w:noProof/>
                <w:webHidden/>
              </w:rPr>
              <w:t>11</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12" w:history="1">
            <w:r w:rsidR="00461CBD" w:rsidRPr="00000A00">
              <w:rPr>
                <w:rStyle w:val="Hyperlink"/>
                <w:noProof/>
              </w:rPr>
              <w:t>Bibliography</w:t>
            </w:r>
            <w:r w:rsidR="00461CBD">
              <w:rPr>
                <w:noProof/>
                <w:webHidden/>
              </w:rPr>
              <w:tab/>
            </w:r>
            <w:r w:rsidR="00461CBD">
              <w:rPr>
                <w:noProof/>
                <w:webHidden/>
              </w:rPr>
              <w:fldChar w:fldCharType="begin"/>
            </w:r>
            <w:r w:rsidR="00461CBD">
              <w:rPr>
                <w:noProof/>
                <w:webHidden/>
              </w:rPr>
              <w:instrText xml:space="preserve"> PAGEREF _Toc418827412 \h </w:instrText>
            </w:r>
            <w:r w:rsidR="00461CBD">
              <w:rPr>
                <w:noProof/>
                <w:webHidden/>
              </w:rPr>
            </w:r>
            <w:r w:rsidR="00461CBD">
              <w:rPr>
                <w:noProof/>
                <w:webHidden/>
              </w:rPr>
              <w:fldChar w:fldCharType="separate"/>
            </w:r>
            <w:r w:rsidR="00461CBD">
              <w:rPr>
                <w:noProof/>
                <w:webHidden/>
              </w:rPr>
              <w:t>11</w:t>
            </w:r>
            <w:r w:rsidR="00461CBD">
              <w:rPr>
                <w:noProof/>
                <w:webHidden/>
              </w:rPr>
              <w:fldChar w:fldCharType="end"/>
            </w:r>
          </w:hyperlink>
        </w:p>
        <w:p w:rsidR="00461CBD" w:rsidRDefault="00AB53AB">
          <w:pPr>
            <w:pStyle w:val="TOC1"/>
            <w:tabs>
              <w:tab w:val="right" w:leader="dot" w:pos="8630"/>
            </w:tabs>
            <w:rPr>
              <w:rFonts w:eastAsiaTheme="minorEastAsia"/>
              <w:noProof/>
              <w:color w:val="auto"/>
              <w:sz w:val="22"/>
              <w:szCs w:val="22"/>
              <w:lang w:val="en-GB" w:eastAsia="en-GB"/>
            </w:rPr>
          </w:pPr>
          <w:hyperlink w:anchor="_Toc418827413" w:history="1">
            <w:r w:rsidR="00461CBD" w:rsidRPr="00000A00">
              <w:rPr>
                <w:rStyle w:val="Hyperlink"/>
                <w:noProof/>
              </w:rPr>
              <w:t>Appendix</w:t>
            </w:r>
            <w:r w:rsidR="00461CBD">
              <w:rPr>
                <w:noProof/>
                <w:webHidden/>
              </w:rPr>
              <w:tab/>
            </w:r>
            <w:r w:rsidR="00461CBD">
              <w:rPr>
                <w:noProof/>
                <w:webHidden/>
              </w:rPr>
              <w:fldChar w:fldCharType="begin"/>
            </w:r>
            <w:r w:rsidR="00461CBD">
              <w:rPr>
                <w:noProof/>
                <w:webHidden/>
              </w:rPr>
              <w:instrText xml:space="preserve"> PAGEREF _Toc418827413 \h </w:instrText>
            </w:r>
            <w:r w:rsidR="00461CBD">
              <w:rPr>
                <w:noProof/>
                <w:webHidden/>
              </w:rPr>
            </w:r>
            <w:r w:rsidR="00461CBD">
              <w:rPr>
                <w:noProof/>
                <w:webHidden/>
              </w:rPr>
              <w:fldChar w:fldCharType="separate"/>
            </w:r>
            <w:r w:rsidR="00461CBD">
              <w:rPr>
                <w:noProof/>
                <w:webHidden/>
              </w:rPr>
              <w:t>11</w:t>
            </w:r>
            <w:r w:rsidR="00461CBD">
              <w:rPr>
                <w:noProof/>
                <w:webHidden/>
              </w:rPr>
              <w:fldChar w:fldCharType="end"/>
            </w:r>
          </w:hyperlink>
        </w:p>
        <w:p w:rsidR="00E1598F" w:rsidRDefault="00E1598F">
          <w:r>
            <w:rPr>
              <w:b/>
              <w:bCs/>
              <w:noProof/>
            </w:rPr>
            <w:fldChar w:fldCharType="end"/>
          </w:r>
        </w:p>
      </w:sdtContent>
    </w:sdt>
    <w:p w:rsidR="00E1598F" w:rsidRDefault="00E1598F">
      <w:pPr>
        <w:rPr>
          <w:rFonts w:asciiTheme="majorHAnsi" w:eastAsiaTheme="majorEastAsia" w:hAnsiTheme="majorHAnsi" w:cstheme="majorBidi"/>
          <w:color w:val="00A0B8" w:themeColor="accent1"/>
          <w:sz w:val="30"/>
        </w:rPr>
      </w:pPr>
      <w:r>
        <w:br w:type="page"/>
      </w:r>
    </w:p>
    <w:p w:rsidR="00CA5A35" w:rsidRDefault="0014605A" w:rsidP="00CA5A35">
      <w:pPr>
        <w:pStyle w:val="Heading1"/>
      </w:pPr>
      <w:bookmarkStart w:id="5" w:name="_Toc418827405"/>
      <w:r>
        <w:lastRenderedPageBreak/>
        <w:t>Introduction</w:t>
      </w:r>
      <w:bookmarkEnd w:id="5"/>
      <w:r w:rsidR="00CA5A35">
        <w:t xml:space="preserve"> </w:t>
      </w:r>
    </w:p>
    <w:p w:rsidR="00803B3F" w:rsidRDefault="00CA5A35" w:rsidP="00CA5A35">
      <w:pPr>
        <w:rPr>
          <w:sz w:val="24"/>
          <w:szCs w:val="24"/>
        </w:rPr>
      </w:pPr>
      <w:r>
        <w:rPr>
          <w:sz w:val="24"/>
          <w:szCs w:val="24"/>
        </w:rPr>
        <w:t>Since the 1960s, many programming</w:t>
      </w:r>
      <w:r w:rsidR="00803B3F">
        <w:rPr>
          <w:sz w:val="24"/>
          <w:szCs w:val="24"/>
        </w:rPr>
        <w:t xml:space="preserve"> languages</w:t>
      </w:r>
      <w:r>
        <w:rPr>
          <w:sz w:val="24"/>
          <w:szCs w:val="24"/>
        </w:rPr>
        <w:t xml:space="preserve"> have been created and used by programmers. For some, they enjoyed brief popularity before quickly declining, whilst others never became </w:t>
      </w:r>
      <w:r w:rsidR="00AA6F2E">
        <w:rPr>
          <w:sz w:val="24"/>
          <w:szCs w:val="24"/>
        </w:rPr>
        <w:t>popular</w:t>
      </w:r>
      <w:r w:rsidR="00AA6F2E" w:rsidRPr="00AA6F2E">
        <w:rPr>
          <w:b/>
          <w:sz w:val="24"/>
          <w:szCs w:val="24"/>
        </w:rPr>
        <w:t xml:space="preserve"> (Anon, 2013)</w:t>
      </w:r>
      <w:r w:rsidRPr="00AA6F2E">
        <w:rPr>
          <w:b/>
          <w:sz w:val="24"/>
          <w:szCs w:val="24"/>
        </w:rPr>
        <w:t xml:space="preserve">. </w:t>
      </w:r>
      <w:r>
        <w:rPr>
          <w:sz w:val="24"/>
          <w:szCs w:val="24"/>
        </w:rPr>
        <w:t xml:space="preserve">Today, there are many languages that Web designer and developer can choose </w:t>
      </w:r>
      <w:r w:rsidR="00B419F2">
        <w:rPr>
          <w:sz w:val="24"/>
          <w:szCs w:val="24"/>
        </w:rPr>
        <w:t>from</w:t>
      </w:r>
      <w:r w:rsidR="00B419F2" w:rsidRPr="00B419F2">
        <w:rPr>
          <w:b/>
          <w:sz w:val="24"/>
          <w:szCs w:val="24"/>
        </w:rPr>
        <w:t xml:space="preserve"> (Diana 2012)</w:t>
      </w:r>
      <w:r w:rsidRPr="00B419F2">
        <w:rPr>
          <w:b/>
          <w:sz w:val="24"/>
          <w:szCs w:val="24"/>
        </w:rPr>
        <w:t>,</w:t>
      </w:r>
      <w:r>
        <w:rPr>
          <w:sz w:val="24"/>
          <w:szCs w:val="24"/>
        </w:rPr>
        <w:t xml:space="preserve"> but the question that looms for those starting in the industry is </w:t>
      </w:r>
      <w:r w:rsidR="002E5BC2">
        <w:rPr>
          <w:sz w:val="24"/>
          <w:szCs w:val="24"/>
        </w:rPr>
        <w:t xml:space="preserve">what </w:t>
      </w:r>
      <w:r>
        <w:rPr>
          <w:sz w:val="24"/>
          <w:szCs w:val="24"/>
        </w:rPr>
        <w:t>the right language</w:t>
      </w:r>
      <w:r w:rsidR="002E5BC2">
        <w:rPr>
          <w:sz w:val="24"/>
          <w:szCs w:val="24"/>
        </w:rPr>
        <w:t xml:space="preserve"> is</w:t>
      </w:r>
      <w:r>
        <w:rPr>
          <w:sz w:val="24"/>
          <w:szCs w:val="24"/>
        </w:rPr>
        <w:t xml:space="preserve"> to invest time in and learn. This </w:t>
      </w:r>
      <w:r w:rsidR="002E5BC2">
        <w:rPr>
          <w:sz w:val="24"/>
          <w:szCs w:val="24"/>
        </w:rPr>
        <w:t>is the question this report aims to answer; analyzing all programming l</w:t>
      </w:r>
      <w:r w:rsidR="00C7086A">
        <w:rPr>
          <w:sz w:val="24"/>
          <w:szCs w:val="24"/>
        </w:rPr>
        <w:t xml:space="preserve">anguages today to see which one would be the smartest investment for a beginner web developer. </w:t>
      </w:r>
      <w:r w:rsidR="00553585">
        <w:rPr>
          <w:sz w:val="24"/>
          <w:szCs w:val="24"/>
        </w:rPr>
        <w:t>For this report</w:t>
      </w:r>
      <w:r w:rsidR="00735655">
        <w:rPr>
          <w:sz w:val="24"/>
          <w:szCs w:val="24"/>
        </w:rPr>
        <w:t xml:space="preserve"> it will be assumed that the hypothetical developer already knows HTML and CSS. But has no experience with programming</w:t>
      </w:r>
      <w:r w:rsidR="002C0112">
        <w:rPr>
          <w:sz w:val="24"/>
          <w:szCs w:val="24"/>
        </w:rPr>
        <w:t>/scripting</w:t>
      </w:r>
      <w:r w:rsidR="00735655">
        <w:rPr>
          <w:sz w:val="24"/>
          <w:szCs w:val="24"/>
        </w:rPr>
        <w:t xml:space="preserve"> languages. </w:t>
      </w:r>
    </w:p>
    <w:p w:rsidR="00A86A99" w:rsidRPr="00803B3F" w:rsidRDefault="00A86A99" w:rsidP="00CA5A35">
      <w:pPr>
        <w:rPr>
          <w:sz w:val="24"/>
          <w:szCs w:val="24"/>
        </w:rPr>
      </w:pPr>
      <w:r>
        <w:rPr>
          <w:b/>
          <w:sz w:val="24"/>
          <w:szCs w:val="24"/>
        </w:rPr>
        <w:t xml:space="preserve">Aim: </w:t>
      </w:r>
      <w:r w:rsidR="00735655">
        <w:rPr>
          <w:i/>
          <w:sz w:val="24"/>
          <w:szCs w:val="24"/>
        </w:rPr>
        <w:t xml:space="preserve">To establish which programming language provide the most secure future for a </w:t>
      </w:r>
      <w:r w:rsidR="00C56415">
        <w:rPr>
          <w:i/>
          <w:sz w:val="24"/>
          <w:szCs w:val="24"/>
        </w:rPr>
        <w:t xml:space="preserve">beginner </w:t>
      </w:r>
      <w:r w:rsidR="00735655">
        <w:rPr>
          <w:i/>
          <w:sz w:val="24"/>
          <w:szCs w:val="24"/>
        </w:rPr>
        <w:t>web developer.</w:t>
      </w:r>
    </w:p>
    <w:p w:rsidR="00574C11" w:rsidRDefault="00574C11" w:rsidP="00CA5A35">
      <w:pPr>
        <w:rPr>
          <w:b/>
          <w:sz w:val="24"/>
          <w:szCs w:val="24"/>
        </w:rPr>
      </w:pPr>
      <w:r w:rsidRPr="00574C11">
        <w:rPr>
          <w:b/>
          <w:sz w:val="24"/>
          <w:szCs w:val="24"/>
        </w:rPr>
        <w:t>Objectives</w:t>
      </w:r>
      <w:r w:rsidR="00735655">
        <w:rPr>
          <w:b/>
          <w:sz w:val="24"/>
          <w:szCs w:val="24"/>
        </w:rPr>
        <w:t xml:space="preserve">:  </w:t>
      </w:r>
    </w:p>
    <w:p w:rsidR="00735655" w:rsidRPr="00735655" w:rsidRDefault="00735655" w:rsidP="00735655">
      <w:pPr>
        <w:pStyle w:val="ListParagraph"/>
        <w:numPr>
          <w:ilvl w:val="0"/>
          <w:numId w:val="7"/>
        </w:numPr>
        <w:rPr>
          <w:b/>
          <w:sz w:val="24"/>
          <w:szCs w:val="24"/>
        </w:rPr>
      </w:pPr>
      <w:r>
        <w:rPr>
          <w:sz w:val="24"/>
          <w:szCs w:val="24"/>
        </w:rPr>
        <w:t xml:space="preserve">To </w:t>
      </w:r>
      <w:r w:rsidR="00C7619C">
        <w:rPr>
          <w:sz w:val="24"/>
          <w:szCs w:val="24"/>
        </w:rPr>
        <w:t>investigate</w:t>
      </w:r>
      <w:r>
        <w:rPr>
          <w:sz w:val="24"/>
          <w:szCs w:val="24"/>
        </w:rPr>
        <w:t xml:space="preserve"> each popular programming language suitable for a web developer </w:t>
      </w:r>
    </w:p>
    <w:p w:rsidR="00735655" w:rsidRPr="00735655" w:rsidRDefault="00735655" w:rsidP="00735655">
      <w:pPr>
        <w:pStyle w:val="ListParagraph"/>
        <w:numPr>
          <w:ilvl w:val="0"/>
          <w:numId w:val="7"/>
        </w:numPr>
        <w:rPr>
          <w:b/>
          <w:sz w:val="24"/>
          <w:szCs w:val="24"/>
        </w:rPr>
      </w:pPr>
      <w:r>
        <w:rPr>
          <w:sz w:val="24"/>
          <w:szCs w:val="24"/>
        </w:rPr>
        <w:t>Determine the most important factors a web developer must think about when determining what language he should invest his time in</w:t>
      </w:r>
    </w:p>
    <w:p w:rsidR="00574C11" w:rsidRPr="00244F9D" w:rsidRDefault="00AA6F2E" w:rsidP="001950AA">
      <w:pPr>
        <w:pStyle w:val="ListParagraph"/>
        <w:numPr>
          <w:ilvl w:val="0"/>
          <w:numId w:val="7"/>
        </w:numPr>
        <w:rPr>
          <w:b/>
          <w:sz w:val="24"/>
          <w:szCs w:val="24"/>
        </w:rPr>
      </w:pPr>
      <w:r w:rsidRPr="00244F9D">
        <w:rPr>
          <w:sz w:val="24"/>
          <w:szCs w:val="24"/>
        </w:rPr>
        <w:t>Derive</w:t>
      </w:r>
      <w:r w:rsidR="00A77D36" w:rsidRPr="00244F9D">
        <w:rPr>
          <w:sz w:val="24"/>
          <w:szCs w:val="24"/>
        </w:rPr>
        <w:t xml:space="preserve"> the language that best </w:t>
      </w:r>
      <w:r w:rsidR="00244F9D">
        <w:rPr>
          <w:sz w:val="24"/>
          <w:szCs w:val="24"/>
        </w:rPr>
        <w:t>fits all the criteria that makes it the best suited language for beginner web developer</w:t>
      </w:r>
    </w:p>
    <w:p w:rsidR="00574C11" w:rsidRPr="00574C11" w:rsidRDefault="00574C11" w:rsidP="00CA5A35">
      <w:pPr>
        <w:rPr>
          <w:b/>
          <w:sz w:val="24"/>
          <w:szCs w:val="24"/>
        </w:rPr>
      </w:pPr>
    </w:p>
    <w:p w:rsidR="00AE5F1E" w:rsidRDefault="00AE5F1E">
      <w:pPr>
        <w:rPr>
          <w:rFonts w:asciiTheme="majorHAnsi" w:eastAsiaTheme="majorEastAsia" w:hAnsiTheme="majorHAnsi" w:cstheme="majorBidi"/>
          <w:color w:val="00A0B8" w:themeColor="accent1"/>
          <w:sz w:val="30"/>
        </w:rPr>
      </w:pPr>
      <w:r>
        <w:br w:type="page"/>
      </w:r>
    </w:p>
    <w:p w:rsidR="0014605A" w:rsidRDefault="0014605A" w:rsidP="0014605A">
      <w:pPr>
        <w:pStyle w:val="Heading1"/>
      </w:pPr>
      <w:bookmarkStart w:id="6" w:name="_Toc418827406"/>
      <w:r>
        <w:lastRenderedPageBreak/>
        <w:t>Method</w:t>
      </w:r>
      <w:bookmarkEnd w:id="6"/>
    </w:p>
    <w:p w:rsidR="00C7086A" w:rsidRDefault="00AC43AD" w:rsidP="00C7086A">
      <w:pPr>
        <w:rPr>
          <w:sz w:val="24"/>
          <w:szCs w:val="24"/>
        </w:rPr>
      </w:pPr>
      <w:r>
        <w:rPr>
          <w:sz w:val="24"/>
          <w:szCs w:val="24"/>
        </w:rPr>
        <w:t>In order to achie</w:t>
      </w:r>
      <w:r w:rsidR="001D12B9">
        <w:rPr>
          <w:sz w:val="24"/>
          <w:szCs w:val="24"/>
        </w:rPr>
        <w:t xml:space="preserve">ve the above objectives. </w:t>
      </w:r>
      <w:r>
        <w:rPr>
          <w:sz w:val="24"/>
          <w:szCs w:val="24"/>
        </w:rPr>
        <w:t xml:space="preserve"> </w:t>
      </w:r>
      <w:r w:rsidR="001D12B9">
        <w:rPr>
          <w:sz w:val="24"/>
          <w:szCs w:val="24"/>
        </w:rPr>
        <w:t>Time firstly needs to be planned</w:t>
      </w:r>
      <w:r>
        <w:rPr>
          <w:sz w:val="24"/>
          <w:szCs w:val="24"/>
        </w:rPr>
        <w:t>. The planning would involve creating a</w:t>
      </w:r>
      <w:r w:rsidR="00CF410B">
        <w:rPr>
          <w:sz w:val="24"/>
          <w:szCs w:val="24"/>
        </w:rPr>
        <w:t xml:space="preserve"> Gantt chart (appendix A)</w:t>
      </w:r>
      <w:r>
        <w:rPr>
          <w:sz w:val="24"/>
          <w:szCs w:val="24"/>
        </w:rPr>
        <w:t xml:space="preserve">. This would help </w:t>
      </w:r>
      <w:r w:rsidR="00CF410B">
        <w:rPr>
          <w:sz w:val="24"/>
          <w:szCs w:val="24"/>
        </w:rPr>
        <w:t xml:space="preserve">organize time. </w:t>
      </w:r>
      <w:r>
        <w:rPr>
          <w:sz w:val="24"/>
          <w:szCs w:val="24"/>
        </w:rPr>
        <w:t>It’s also more efficient</w:t>
      </w:r>
      <w:r w:rsidR="00CF410B">
        <w:rPr>
          <w:sz w:val="24"/>
          <w:szCs w:val="24"/>
        </w:rPr>
        <w:t>, in terms of time management.</w:t>
      </w:r>
      <w:r>
        <w:rPr>
          <w:sz w:val="24"/>
          <w:szCs w:val="24"/>
        </w:rPr>
        <w:t xml:space="preserve"> Research will be carried out after this, all of which will be secondary sources, as </w:t>
      </w:r>
      <w:r w:rsidR="008A000D">
        <w:rPr>
          <w:sz w:val="24"/>
          <w:szCs w:val="24"/>
        </w:rPr>
        <w:t>no primary research would be undertaken in this project.</w:t>
      </w:r>
    </w:p>
    <w:p w:rsidR="000B36E8" w:rsidRDefault="00D05480" w:rsidP="00C7086A">
      <w:pPr>
        <w:rPr>
          <w:b/>
          <w:sz w:val="22"/>
          <w:szCs w:val="22"/>
        </w:rPr>
      </w:pPr>
      <w:r>
        <w:rPr>
          <w:b/>
          <w:sz w:val="22"/>
          <w:szCs w:val="22"/>
        </w:rPr>
        <w:t>Criteria</w:t>
      </w:r>
    </w:p>
    <w:p w:rsidR="00121C92" w:rsidRDefault="008A000D" w:rsidP="00C7086A">
      <w:pPr>
        <w:rPr>
          <w:sz w:val="22"/>
          <w:szCs w:val="22"/>
        </w:rPr>
      </w:pPr>
      <w:r w:rsidRPr="00803B3F">
        <w:rPr>
          <w:sz w:val="24"/>
          <w:szCs w:val="24"/>
        </w:rPr>
        <w:t>The criteria below picks apart the features of each language. It also takes into account external factors, such as demand, and us</w:t>
      </w:r>
      <w:r w:rsidR="00121C92" w:rsidRPr="00803B3F">
        <w:rPr>
          <w:sz w:val="24"/>
          <w:szCs w:val="24"/>
        </w:rPr>
        <w:t>efulness. The criteria was made to be both diverse and objective. Each criteria below has a justification for why it has been chosen as a suitable factor to making a good programming language to learn</w:t>
      </w:r>
      <w:r w:rsidR="00121C92">
        <w:rPr>
          <w:sz w:val="22"/>
          <w:szCs w:val="22"/>
        </w:rPr>
        <w:t>.</w:t>
      </w:r>
    </w:p>
    <w:p w:rsidR="00C50DBE" w:rsidRDefault="00C50DBE" w:rsidP="00C7086A">
      <w:pPr>
        <w:rPr>
          <w:sz w:val="24"/>
          <w:szCs w:val="24"/>
        </w:rPr>
      </w:pPr>
      <w:r w:rsidRPr="00E4177A">
        <w:rPr>
          <w:b/>
          <w:sz w:val="24"/>
          <w:szCs w:val="24"/>
        </w:rPr>
        <w:t>External support</w:t>
      </w:r>
      <w:r>
        <w:rPr>
          <w:sz w:val="24"/>
          <w:szCs w:val="24"/>
        </w:rPr>
        <w:t>:</w:t>
      </w:r>
      <w:r w:rsidR="002C3026">
        <w:rPr>
          <w:sz w:val="24"/>
          <w:szCs w:val="24"/>
        </w:rPr>
        <w:t xml:space="preserve"> A gre</w:t>
      </w:r>
      <w:r w:rsidR="008B6640">
        <w:rPr>
          <w:sz w:val="24"/>
          <w:szCs w:val="24"/>
        </w:rPr>
        <w:t xml:space="preserve">at community is important for any language as it means that there is a lot of support for new learners. This also means more frameworks, libraries, etc. </w:t>
      </w:r>
      <w:r w:rsidR="00E721A7">
        <w:rPr>
          <w:sz w:val="24"/>
          <w:szCs w:val="24"/>
        </w:rPr>
        <w:t xml:space="preserve">Support in this criteria also means, how is the language supported on browsers, computer systems? Is it preinstalled on many devices? Or does it need to be installed no matter the system. This is vital to see how accessible the language is? </w:t>
      </w:r>
    </w:p>
    <w:p w:rsidR="00C00558" w:rsidRDefault="00C00558" w:rsidP="00C7086A">
      <w:pPr>
        <w:rPr>
          <w:sz w:val="24"/>
          <w:szCs w:val="24"/>
        </w:rPr>
      </w:pPr>
      <w:r w:rsidRPr="00E4177A">
        <w:rPr>
          <w:b/>
          <w:sz w:val="24"/>
          <w:szCs w:val="24"/>
        </w:rPr>
        <w:t>Ease of learning</w:t>
      </w:r>
      <w:r>
        <w:rPr>
          <w:sz w:val="24"/>
          <w:szCs w:val="24"/>
        </w:rPr>
        <w:t>:  This would be part of the criteria as it’s critical that the language is easy to learn. A language that is too difficult r</w:t>
      </w:r>
      <w:r w:rsidR="00AE73C0">
        <w:rPr>
          <w:sz w:val="24"/>
          <w:szCs w:val="24"/>
        </w:rPr>
        <w:t>isk having new-</w:t>
      </w:r>
      <w:r>
        <w:rPr>
          <w:sz w:val="24"/>
          <w:szCs w:val="24"/>
        </w:rPr>
        <w:t xml:space="preserve">comers get frustrated and give up trying to learn.  </w:t>
      </w:r>
    </w:p>
    <w:p w:rsidR="00C00558" w:rsidRDefault="00D05480" w:rsidP="00C7086A">
      <w:pPr>
        <w:rPr>
          <w:sz w:val="24"/>
          <w:szCs w:val="24"/>
        </w:rPr>
      </w:pPr>
      <w:r>
        <w:rPr>
          <w:b/>
          <w:sz w:val="24"/>
          <w:szCs w:val="24"/>
        </w:rPr>
        <w:t>Design</w:t>
      </w:r>
      <w:r w:rsidR="00C00558">
        <w:rPr>
          <w:sz w:val="24"/>
          <w:szCs w:val="24"/>
        </w:rPr>
        <w:t xml:space="preserve">: </w:t>
      </w:r>
      <w:r w:rsidR="00BD4349">
        <w:rPr>
          <w:sz w:val="24"/>
          <w:szCs w:val="24"/>
        </w:rPr>
        <w:t xml:space="preserve">Efficiency is defined as a code that is well designed, thus is practical, logical and doesn’t contain too many inconsistencies, quirks and other work around that make it difficult to use. </w:t>
      </w:r>
      <w:r w:rsidR="00AE73C0">
        <w:rPr>
          <w:sz w:val="24"/>
          <w:szCs w:val="24"/>
        </w:rPr>
        <w:t>This is important as having a code that is poorly designed can lead to bad habits, less efficient code etc.</w:t>
      </w:r>
    </w:p>
    <w:p w:rsidR="00AE73C0" w:rsidRDefault="00AE73C0" w:rsidP="00C7086A">
      <w:pPr>
        <w:rPr>
          <w:sz w:val="24"/>
          <w:szCs w:val="24"/>
        </w:rPr>
      </w:pPr>
      <w:r w:rsidRPr="00E4177A">
        <w:rPr>
          <w:b/>
          <w:sz w:val="24"/>
          <w:szCs w:val="24"/>
        </w:rPr>
        <w:t>Popularity and demand</w:t>
      </w:r>
      <w:r>
        <w:rPr>
          <w:sz w:val="24"/>
          <w:szCs w:val="24"/>
        </w:rPr>
        <w:t>: Popularity is vital, and arguably the most important criteria. A coding language that is very popular is unlikely to fall out of use. Thus making it secure. A popular language also likely has a large community, an extensive amount of documentation and a plethora of books and sites dedicated to teaching it. Demand is also vital. A language may not be popular for the time being, but if it is seeing strong demand, then that can signal that the language will soon start rising in popularity. On the flipside, a language could be popular, but may start to see strong decline, meaning the language may be dying.</w:t>
      </w:r>
      <w:r w:rsidR="00C7619C">
        <w:rPr>
          <w:sz w:val="24"/>
          <w:szCs w:val="24"/>
        </w:rPr>
        <w:t xml:space="preserve"> Demand and popularity of languages can be measured by looking at a number of indexes that look at long term trends of the use and mention of the language.</w:t>
      </w:r>
    </w:p>
    <w:p w:rsidR="00E721A7" w:rsidRDefault="00AE73C0" w:rsidP="00C7086A">
      <w:pPr>
        <w:rPr>
          <w:sz w:val="24"/>
          <w:szCs w:val="24"/>
        </w:rPr>
      </w:pPr>
      <w:r w:rsidRPr="00E4177A">
        <w:rPr>
          <w:b/>
          <w:sz w:val="24"/>
          <w:szCs w:val="24"/>
        </w:rPr>
        <w:lastRenderedPageBreak/>
        <w:t>Usefulness:</w:t>
      </w:r>
      <w:r>
        <w:rPr>
          <w:sz w:val="24"/>
          <w:szCs w:val="24"/>
        </w:rPr>
        <w:t xml:space="preserve"> </w:t>
      </w:r>
      <w:r w:rsidR="00E721A7">
        <w:rPr>
          <w:sz w:val="24"/>
          <w:szCs w:val="24"/>
        </w:rPr>
        <w:t xml:space="preserve">It’s function. How useful will the language be for the web developer? </w:t>
      </w:r>
    </w:p>
    <w:p w:rsidR="00803B3F" w:rsidRDefault="00803B3F">
      <w:pPr>
        <w:rPr>
          <w:rFonts w:asciiTheme="majorHAnsi" w:eastAsiaTheme="majorEastAsia" w:hAnsiTheme="majorHAnsi" w:cstheme="majorBidi"/>
          <w:color w:val="00A0B8" w:themeColor="accent1"/>
          <w:sz w:val="30"/>
        </w:rPr>
      </w:pPr>
      <w:r>
        <w:br w:type="page"/>
      </w:r>
    </w:p>
    <w:p w:rsidR="0014605A" w:rsidRDefault="0014605A" w:rsidP="0014605A">
      <w:pPr>
        <w:pStyle w:val="Heading1"/>
      </w:pPr>
      <w:bookmarkStart w:id="7" w:name="_Toc418827407"/>
      <w:r>
        <w:lastRenderedPageBreak/>
        <w:t>Findings</w:t>
      </w:r>
      <w:bookmarkEnd w:id="7"/>
      <w:r>
        <w:t xml:space="preserve"> </w:t>
      </w:r>
    </w:p>
    <w:p w:rsidR="00803B3F" w:rsidRDefault="00803B3F" w:rsidP="00803B3F">
      <w:pPr>
        <w:rPr>
          <w:sz w:val="24"/>
          <w:szCs w:val="24"/>
        </w:rPr>
      </w:pPr>
      <w:r>
        <w:rPr>
          <w:sz w:val="24"/>
          <w:szCs w:val="24"/>
        </w:rPr>
        <w:t>The languages being looked at include JavaScript, PHP, Java,</w:t>
      </w:r>
      <w:r w:rsidR="001C502F">
        <w:rPr>
          <w:sz w:val="24"/>
          <w:szCs w:val="24"/>
        </w:rPr>
        <w:t xml:space="preserve"> Python, and Ruby</w:t>
      </w:r>
      <w:r>
        <w:rPr>
          <w:sz w:val="24"/>
          <w:szCs w:val="24"/>
        </w:rPr>
        <w:t>. As these are languages most co</w:t>
      </w:r>
      <w:r w:rsidR="00C0254A">
        <w:rPr>
          <w:sz w:val="24"/>
          <w:szCs w:val="24"/>
        </w:rPr>
        <w:t>mmonly used for web development</w:t>
      </w:r>
      <w:r w:rsidR="00C0254A" w:rsidRPr="00C0254A">
        <w:rPr>
          <w:b/>
          <w:sz w:val="24"/>
          <w:szCs w:val="24"/>
        </w:rPr>
        <w:t xml:space="preserve"> (Muzic 2014)</w:t>
      </w:r>
      <w:r>
        <w:rPr>
          <w:sz w:val="24"/>
          <w:szCs w:val="24"/>
        </w:rPr>
        <w:t xml:space="preserve"> </w:t>
      </w:r>
      <w:r w:rsidR="00C0254A">
        <w:rPr>
          <w:sz w:val="24"/>
          <w:szCs w:val="24"/>
        </w:rPr>
        <w:t>the</w:t>
      </w:r>
      <w:r>
        <w:rPr>
          <w:sz w:val="24"/>
          <w:szCs w:val="24"/>
        </w:rPr>
        <w:t xml:space="preserve"> general criteria will be: external support, the ease of learning, efficiency, popularity and demand, usefulness and salary potential. </w:t>
      </w:r>
    </w:p>
    <w:p w:rsidR="00AC43AD" w:rsidRDefault="00C82170" w:rsidP="00AC43AD">
      <w:pPr>
        <w:rPr>
          <w:sz w:val="24"/>
          <w:szCs w:val="24"/>
        </w:rPr>
      </w:pPr>
      <w:r>
        <w:rPr>
          <w:sz w:val="24"/>
          <w:szCs w:val="24"/>
        </w:rPr>
        <w:t>A monthly report done by the organization Tiobe index measures the popularity of programming langua</w:t>
      </w:r>
      <w:r w:rsidR="00F27F0F">
        <w:rPr>
          <w:sz w:val="24"/>
          <w:szCs w:val="24"/>
        </w:rPr>
        <w:t>ge</w:t>
      </w:r>
      <w:r>
        <w:rPr>
          <w:sz w:val="24"/>
          <w:szCs w:val="24"/>
        </w:rPr>
        <w:t xml:space="preserve">. </w:t>
      </w:r>
      <w:r w:rsidR="00F27F0F">
        <w:rPr>
          <w:sz w:val="24"/>
          <w:szCs w:val="24"/>
        </w:rPr>
        <w:t xml:space="preserve">The index is based on search engine results, courses, third part </w:t>
      </w:r>
      <w:r w:rsidR="00C0254A">
        <w:rPr>
          <w:sz w:val="24"/>
          <w:szCs w:val="24"/>
        </w:rPr>
        <w:t>vendors</w:t>
      </w:r>
      <w:r w:rsidR="00C0254A" w:rsidRPr="00C0254A">
        <w:rPr>
          <w:b/>
          <w:sz w:val="24"/>
          <w:szCs w:val="24"/>
        </w:rPr>
        <w:t xml:space="preserve"> (Tiobe n.d)</w:t>
      </w:r>
      <w:r w:rsidR="00F27F0F" w:rsidRPr="00C0254A">
        <w:rPr>
          <w:b/>
          <w:sz w:val="24"/>
          <w:szCs w:val="24"/>
        </w:rPr>
        <w:t xml:space="preserve">. </w:t>
      </w:r>
      <w:r w:rsidR="00F27F0F">
        <w:rPr>
          <w:sz w:val="24"/>
          <w:szCs w:val="24"/>
        </w:rPr>
        <w:t xml:space="preserve">Looking at the table </w:t>
      </w:r>
      <w:r>
        <w:rPr>
          <w:sz w:val="24"/>
          <w:szCs w:val="24"/>
        </w:rPr>
        <w:t>shown in figure 1. The source Toibe</w:t>
      </w:r>
      <w:r w:rsidR="00C0254A">
        <w:rPr>
          <w:sz w:val="24"/>
          <w:szCs w:val="24"/>
        </w:rPr>
        <w:t xml:space="preserve"> </w:t>
      </w:r>
      <w:r w:rsidR="00C0254A" w:rsidRPr="00C0254A">
        <w:rPr>
          <w:b/>
          <w:sz w:val="24"/>
          <w:szCs w:val="24"/>
        </w:rPr>
        <w:t>(n.d)</w:t>
      </w:r>
      <w:r>
        <w:rPr>
          <w:sz w:val="24"/>
          <w:szCs w:val="24"/>
        </w:rPr>
        <w:t xml:space="preserve"> has found that JavaScript has secured its highest position ever. Whilst </w:t>
      </w:r>
      <w:r w:rsidR="009C5126">
        <w:rPr>
          <w:sz w:val="24"/>
          <w:szCs w:val="24"/>
        </w:rPr>
        <w:t>PHP has seen negative growth, resulting in it being overtaken by JavaScript. Ruby in February declined</w:t>
      </w:r>
      <w:r w:rsidR="007C7E82">
        <w:rPr>
          <w:sz w:val="24"/>
          <w:szCs w:val="24"/>
        </w:rPr>
        <w:t xml:space="preserve"> significantly, dropping from 14</w:t>
      </w:r>
      <w:r w:rsidR="009C5126" w:rsidRPr="009C5126">
        <w:rPr>
          <w:sz w:val="24"/>
          <w:szCs w:val="24"/>
          <w:vertAlign w:val="superscript"/>
        </w:rPr>
        <w:t>th</w:t>
      </w:r>
      <w:r w:rsidR="007C7E82">
        <w:rPr>
          <w:sz w:val="24"/>
          <w:szCs w:val="24"/>
        </w:rPr>
        <w:t xml:space="preserve"> place in January to 18</w:t>
      </w:r>
      <w:r w:rsidR="009C5126" w:rsidRPr="009C5126">
        <w:rPr>
          <w:sz w:val="24"/>
          <w:szCs w:val="24"/>
          <w:vertAlign w:val="superscript"/>
        </w:rPr>
        <w:t>th</w:t>
      </w:r>
      <w:r w:rsidR="009C5126">
        <w:rPr>
          <w:sz w:val="24"/>
          <w:szCs w:val="24"/>
        </w:rPr>
        <w:t xml:space="preserve"> place. </w:t>
      </w:r>
      <w:r w:rsidR="00FD2A9E">
        <w:rPr>
          <w:sz w:val="24"/>
          <w:szCs w:val="24"/>
        </w:rPr>
        <w:t xml:space="preserve"> Others have seen no change. </w:t>
      </w:r>
    </w:p>
    <w:p w:rsidR="003321C4" w:rsidRDefault="003321C4" w:rsidP="00AC43AD">
      <w:pPr>
        <w:rPr>
          <w:sz w:val="24"/>
          <w:szCs w:val="24"/>
        </w:rPr>
      </w:pPr>
      <w:r>
        <w:rPr>
          <w:noProof/>
          <w:lang w:val="en-GB" w:eastAsia="en-GB"/>
        </w:rPr>
        <w:drawing>
          <wp:inline distT="0" distB="0" distL="0" distR="0" wp14:anchorId="18A037A5" wp14:editId="6F20D702">
            <wp:extent cx="5686425" cy="4387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1105" cy="4390722"/>
                    </a:xfrm>
                    <a:prstGeom prst="rect">
                      <a:avLst/>
                    </a:prstGeom>
                  </pic:spPr>
                </pic:pic>
              </a:graphicData>
            </a:graphic>
          </wp:inline>
        </w:drawing>
      </w:r>
    </w:p>
    <w:p w:rsidR="00F27F0F" w:rsidRPr="00461CBD" w:rsidRDefault="00461CBD">
      <w:r w:rsidRPr="00461CBD">
        <w:t>Figure 1</w:t>
      </w:r>
    </w:p>
    <w:p w:rsidR="00F27F0F" w:rsidRDefault="00F27F0F">
      <w:pPr>
        <w:rPr>
          <w:sz w:val="24"/>
          <w:szCs w:val="24"/>
        </w:rPr>
      </w:pPr>
    </w:p>
    <w:p w:rsidR="00D56CA1" w:rsidRDefault="00F27F0F">
      <w:pPr>
        <w:rPr>
          <w:sz w:val="24"/>
          <w:szCs w:val="24"/>
        </w:rPr>
      </w:pPr>
      <w:r>
        <w:rPr>
          <w:sz w:val="24"/>
          <w:szCs w:val="24"/>
        </w:rPr>
        <w:lastRenderedPageBreak/>
        <w:t xml:space="preserve">In figure 2, long </w:t>
      </w:r>
      <w:r w:rsidR="00D56CA1">
        <w:rPr>
          <w:sz w:val="24"/>
          <w:szCs w:val="24"/>
        </w:rPr>
        <w:t xml:space="preserve">term trend of the languages popularity are seen. </w:t>
      </w:r>
      <w:r>
        <w:rPr>
          <w:sz w:val="24"/>
          <w:szCs w:val="24"/>
        </w:rPr>
        <w:t xml:space="preserve">JavaScript has </w:t>
      </w:r>
      <w:r w:rsidR="00D56CA1">
        <w:rPr>
          <w:sz w:val="24"/>
          <w:szCs w:val="24"/>
        </w:rPr>
        <w:t xml:space="preserve">remained stables, whilst PHP and Python has seen massive growth since 2000. Java has been top of the list, with exception being in the year 2000, where it was ranked third. </w:t>
      </w:r>
    </w:p>
    <w:p w:rsidR="00461CBD" w:rsidRDefault="00D56CA1">
      <w:pPr>
        <w:rPr>
          <w:sz w:val="24"/>
          <w:szCs w:val="24"/>
        </w:rPr>
      </w:pPr>
      <w:r>
        <w:rPr>
          <w:noProof/>
          <w:lang w:val="en-GB" w:eastAsia="en-GB"/>
        </w:rPr>
        <w:drawing>
          <wp:inline distT="0" distB="0" distL="0" distR="0" wp14:anchorId="59CF5D5B" wp14:editId="30620854">
            <wp:extent cx="5486400" cy="399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994150"/>
                    </a:xfrm>
                    <a:prstGeom prst="rect">
                      <a:avLst/>
                    </a:prstGeom>
                  </pic:spPr>
                </pic:pic>
              </a:graphicData>
            </a:graphic>
          </wp:inline>
        </w:drawing>
      </w:r>
    </w:p>
    <w:p w:rsidR="00803B3F" w:rsidRPr="00461CBD" w:rsidRDefault="00461CBD">
      <w:pPr>
        <w:rPr>
          <w:sz w:val="24"/>
          <w:szCs w:val="24"/>
        </w:rPr>
      </w:pPr>
      <w:r w:rsidRPr="00461CBD">
        <w:t>Figure 1.1</w:t>
      </w:r>
      <w:r w:rsidR="00803B3F" w:rsidRPr="00461CBD">
        <w:rPr>
          <w:sz w:val="24"/>
          <w:szCs w:val="24"/>
        </w:rPr>
        <w:br w:type="page"/>
      </w:r>
    </w:p>
    <w:p w:rsidR="009C5126" w:rsidRDefault="00E049AC" w:rsidP="00AC43AD">
      <w:pPr>
        <w:rPr>
          <w:sz w:val="24"/>
          <w:szCs w:val="24"/>
        </w:rPr>
      </w:pPr>
      <w:r>
        <w:rPr>
          <w:sz w:val="24"/>
          <w:szCs w:val="24"/>
        </w:rPr>
        <w:lastRenderedPageBreak/>
        <w:t xml:space="preserve">According to another index - gooroo, which analysis </w:t>
      </w:r>
      <w:r w:rsidR="000E2D58">
        <w:rPr>
          <w:sz w:val="24"/>
          <w:szCs w:val="24"/>
        </w:rPr>
        <w:t>o</w:t>
      </w:r>
      <w:r w:rsidR="006E51E4">
        <w:rPr>
          <w:sz w:val="24"/>
          <w:szCs w:val="24"/>
        </w:rPr>
        <w:t>ver four million job adverts. It shows</w:t>
      </w:r>
      <w:r>
        <w:rPr>
          <w:sz w:val="24"/>
          <w:szCs w:val="24"/>
        </w:rPr>
        <w:t xml:space="preserve"> that JavaScript is mentioned in 13% of all job listings, 14.5% for Java. </w:t>
      </w:r>
      <w:r w:rsidR="00FD2A9E">
        <w:rPr>
          <w:sz w:val="24"/>
          <w:szCs w:val="24"/>
        </w:rPr>
        <w:t xml:space="preserve"> Ruby has an average frequency of over 2%. </w:t>
      </w:r>
      <w:r w:rsidR="008359CF">
        <w:rPr>
          <w:b/>
          <w:sz w:val="24"/>
          <w:szCs w:val="24"/>
        </w:rPr>
        <w:t>(Johnson 2015</w:t>
      </w:r>
      <w:r w:rsidR="00FE4DA6" w:rsidRPr="00FE4DA6">
        <w:rPr>
          <w:b/>
          <w:sz w:val="24"/>
          <w:szCs w:val="24"/>
        </w:rPr>
        <w:t>)</w:t>
      </w:r>
    </w:p>
    <w:p w:rsidR="00FD2A9E" w:rsidRDefault="00FD2A9E" w:rsidP="00AC43AD">
      <w:pPr>
        <w:rPr>
          <w:b/>
          <w:sz w:val="24"/>
          <w:szCs w:val="24"/>
        </w:rPr>
      </w:pPr>
      <w:r>
        <w:rPr>
          <w:sz w:val="24"/>
          <w:szCs w:val="24"/>
        </w:rPr>
        <w:t xml:space="preserve">For the job site, indeed, JavaScript was a keyword in a total of 1% of all job listings. Its related libraries had also seen growth. For node.js the growth has been 80,000% over the last three years. And angular.js 9,000% in the last year. JQuery is now ranked at 8# on the fastest growing keywords on the site. </w:t>
      </w:r>
      <w:r w:rsidR="008359CF">
        <w:rPr>
          <w:b/>
          <w:sz w:val="24"/>
          <w:szCs w:val="24"/>
        </w:rPr>
        <w:t>(Birnir 2014</w:t>
      </w:r>
      <w:r w:rsidR="00FE4DA6" w:rsidRPr="00FE4DA6">
        <w:rPr>
          <w:b/>
          <w:sz w:val="24"/>
          <w:szCs w:val="24"/>
        </w:rPr>
        <w:t>)</w:t>
      </w:r>
    </w:p>
    <w:p w:rsidR="006E51E4" w:rsidRPr="006E51E4" w:rsidRDefault="006E51E4" w:rsidP="00AC43AD">
      <w:pPr>
        <w:rPr>
          <w:sz w:val="24"/>
          <w:szCs w:val="24"/>
        </w:rPr>
      </w:pPr>
      <w:r>
        <w:rPr>
          <w:sz w:val="24"/>
          <w:szCs w:val="24"/>
        </w:rPr>
        <w:t xml:space="preserve">Another set data examined by jobs tractor which looks at jobs advertised on twitter, show PHP and Java are high in demand </w:t>
      </w:r>
      <w:r w:rsidRPr="006E51E4">
        <w:rPr>
          <w:b/>
          <w:sz w:val="24"/>
          <w:szCs w:val="24"/>
        </w:rPr>
        <w:t>(Craig Buckler</w:t>
      </w:r>
      <w:r w:rsidR="008359CF">
        <w:rPr>
          <w:b/>
          <w:sz w:val="24"/>
          <w:szCs w:val="24"/>
        </w:rPr>
        <w:t xml:space="preserve"> 2014</w:t>
      </w:r>
      <w:r w:rsidRPr="006E51E4">
        <w:rPr>
          <w:b/>
          <w:sz w:val="24"/>
          <w:szCs w:val="24"/>
        </w:rPr>
        <w:t>)</w:t>
      </w:r>
    </w:p>
    <w:p w:rsidR="00DE2245" w:rsidRDefault="004E4A5C" w:rsidP="00AC43AD">
      <w:pPr>
        <w:rPr>
          <w:sz w:val="24"/>
          <w:szCs w:val="24"/>
        </w:rPr>
      </w:pPr>
      <w:r>
        <w:rPr>
          <w:sz w:val="24"/>
          <w:szCs w:val="24"/>
        </w:rPr>
        <w:t>As a server side language, PHP</w:t>
      </w:r>
      <w:r w:rsidR="00DE2245">
        <w:rPr>
          <w:sz w:val="24"/>
          <w:szCs w:val="24"/>
        </w:rPr>
        <w:t xml:space="preserve"> is at the top, accounting for over 82% of websites. Up from 75% last year. Second was asp.net with 17% share, and java which accounted for 2.8% for all websites. Ruby, python and JavaScript had 0.6, 0.2, and 0.1 respectively. </w:t>
      </w:r>
      <w:r w:rsidR="008359CF" w:rsidRPr="008359CF">
        <w:rPr>
          <w:b/>
          <w:sz w:val="24"/>
          <w:szCs w:val="24"/>
        </w:rPr>
        <w:t>(Anon, n.d)</w:t>
      </w:r>
    </w:p>
    <w:p w:rsidR="00461CBD" w:rsidRDefault="002267E7" w:rsidP="002267E7">
      <w:pPr>
        <w:rPr>
          <w:b/>
          <w:sz w:val="24"/>
          <w:szCs w:val="24"/>
        </w:rPr>
      </w:pPr>
      <w:r>
        <w:rPr>
          <w:noProof/>
          <w:lang w:val="en-GB" w:eastAsia="en-GB"/>
        </w:rPr>
        <w:drawing>
          <wp:inline distT="0" distB="0" distL="0" distR="0" wp14:anchorId="0FE93011" wp14:editId="7B0CAF84">
            <wp:extent cx="44481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2733675"/>
                    </a:xfrm>
                    <a:prstGeom prst="rect">
                      <a:avLst/>
                    </a:prstGeom>
                  </pic:spPr>
                </pic:pic>
              </a:graphicData>
            </a:graphic>
          </wp:inline>
        </w:drawing>
      </w:r>
    </w:p>
    <w:p w:rsidR="00461CBD" w:rsidRPr="00461CBD" w:rsidRDefault="00461CBD" w:rsidP="002267E7">
      <w:pPr>
        <w:rPr>
          <w:b/>
          <w:sz w:val="24"/>
          <w:szCs w:val="24"/>
        </w:rPr>
      </w:pPr>
      <w:r>
        <w:rPr>
          <w:b/>
          <w:sz w:val="24"/>
          <w:szCs w:val="24"/>
        </w:rPr>
        <w:t>Figure 2</w:t>
      </w:r>
    </w:p>
    <w:p w:rsidR="00461CBD" w:rsidRDefault="00461CBD">
      <w:pPr>
        <w:rPr>
          <w:sz w:val="24"/>
          <w:szCs w:val="24"/>
        </w:rPr>
      </w:pPr>
      <w:r>
        <w:rPr>
          <w:sz w:val="24"/>
          <w:szCs w:val="24"/>
        </w:rPr>
        <w:br w:type="page"/>
      </w:r>
    </w:p>
    <w:p w:rsidR="002267E7" w:rsidRPr="00244F9D" w:rsidRDefault="002267E7" w:rsidP="002267E7">
      <w:pPr>
        <w:rPr>
          <w:b/>
          <w:sz w:val="24"/>
          <w:szCs w:val="24"/>
        </w:rPr>
      </w:pPr>
      <w:r>
        <w:rPr>
          <w:sz w:val="24"/>
          <w:szCs w:val="24"/>
        </w:rPr>
        <w:lastRenderedPageBreak/>
        <w:t>For client side, JavaScript was the most widespread used language, accounting for 88.5%, whilst java accounted for 0.1%.</w:t>
      </w:r>
      <w:r w:rsidR="008359CF">
        <w:rPr>
          <w:sz w:val="24"/>
          <w:szCs w:val="24"/>
        </w:rPr>
        <w:t xml:space="preserve"> </w:t>
      </w:r>
      <w:r w:rsidR="008359CF" w:rsidRPr="008359CF">
        <w:rPr>
          <w:b/>
          <w:sz w:val="24"/>
          <w:szCs w:val="24"/>
        </w:rPr>
        <w:t>(Anon n.d)</w:t>
      </w:r>
    </w:p>
    <w:p w:rsidR="003321C4" w:rsidRDefault="003321C4" w:rsidP="00AC43AD">
      <w:pPr>
        <w:rPr>
          <w:b/>
          <w:sz w:val="24"/>
          <w:szCs w:val="24"/>
        </w:rPr>
      </w:pPr>
    </w:p>
    <w:p w:rsidR="003321C4" w:rsidRDefault="002267E7" w:rsidP="00AC43AD">
      <w:pPr>
        <w:rPr>
          <w:b/>
          <w:sz w:val="24"/>
          <w:szCs w:val="24"/>
        </w:rPr>
      </w:pPr>
      <w:r>
        <w:rPr>
          <w:noProof/>
          <w:lang w:val="en-GB" w:eastAsia="en-GB"/>
        </w:rPr>
        <w:drawing>
          <wp:inline distT="0" distB="0" distL="0" distR="0" wp14:anchorId="59BD27F0" wp14:editId="62CDC45D">
            <wp:extent cx="44386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1762125"/>
                    </a:xfrm>
                    <a:prstGeom prst="rect">
                      <a:avLst/>
                    </a:prstGeom>
                  </pic:spPr>
                </pic:pic>
              </a:graphicData>
            </a:graphic>
          </wp:inline>
        </w:drawing>
      </w:r>
    </w:p>
    <w:p w:rsidR="00FE4DA6" w:rsidRPr="00B02C6D" w:rsidRDefault="00461CBD" w:rsidP="00AC43AD">
      <w:pPr>
        <w:rPr>
          <w:sz w:val="24"/>
          <w:szCs w:val="24"/>
        </w:rPr>
      </w:pPr>
      <w:r>
        <w:rPr>
          <w:sz w:val="24"/>
          <w:szCs w:val="24"/>
        </w:rPr>
        <w:t>Figure 2.2</w:t>
      </w:r>
    </w:p>
    <w:p w:rsidR="00DE2245" w:rsidRPr="00AC43AD" w:rsidRDefault="00DE2245" w:rsidP="00AC43AD">
      <w:pPr>
        <w:rPr>
          <w:sz w:val="24"/>
          <w:szCs w:val="24"/>
        </w:rPr>
      </w:pPr>
    </w:p>
    <w:p w:rsidR="00C928B7" w:rsidRDefault="00C928B7" w:rsidP="0014605A">
      <w:pPr>
        <w:pStyle w:val="Heading1"/>
      </w:pPr>
    </w:p>
    <w:p w:rsidR="00E4177A" w:rsidRDefault="00E4177A">
      <w:pPr>
        <w:rPr>
          <w:rFonts w:asciiTheme="majorHAnsi" w:eastAsiaTheme="majorEastAsia" w:hAnsiTheme="majorHAnsi" w:cstheme="majorBidi"/>
          <w:color w:val="00A0B8" w:themeColor="accent1"/>
          <w:sz w:val="30"/>
        </w:rPr>
      </w:pPr>
      <w:r>
        <w:br w:type="page"/>
      </w:r>
    </w:p>
    <w:p w:rsidR="0014605A" w:rsidRDefault="0014605A" w:rsidP="0014605A">
      <w:pPr>
        <w:pStyle w:val="Heading1"/>
      </w:pPr>
      <w:bookmarkStart w:id="8" w:name="_Toc418827408"/>
      <w:r>
        <w:lastRenderedPageBreak/>
        <w:t>Discussion</w:t>
      </w:r>
      <w:bookmarkEnd w:id="8"/>
    </w:p>
    <w:p w:rsidR="00AF57B6" w:rsidRPr="00121C92" w:rsidRDefault="00121C92" w:rsidP="00416247">
      <w:pPr>
        <w:rPr>
          <w:sz w:val="24"/>
          <w:szCs w:val="24"/>
        </w:rPr>
      </w:pPr>
      <w:r>
        <w:rPr>
          <w:sz w:val="24"/>
          <w:szCs w:val="24"/>
        </w:rPr>
        <w:t xml:space="preserve">To narrow down the languages, the languages suitable for web development were chosen. This cut down on a huge number of languages which were better suited for app and software development. </w:t>
      </w:r>
      <w:r w:rsidR="004E4A5C">
        <w:rPr>
          <w:sz w:val="24"/>
          <w:szCs w:val="24"/>
        </w:rPr>
        <w:t xml:space="preserve">Other big languages like C# and Java were not focused on due to the nature of these languages not being best suited for web developer just beginning. </w:t>
      </w:r>
      <w:r w:rsidR="001B54C1">
        <w:rPr>
          <w:sz w:val="24"/>
          <w:szCs w:val="24"/>
        </w:rPr>
        <w:t>()</w:t>
      </w:r>
      <w:r w:rsidR="004E4A5C">
        <w:rPr>
          <w:sz w:val="24"/>
          <w:szCs w:val="24"/>
        </w:rPr>
        <w:t xml:space="preserve"> Not only are the learning curve high for these languages, they may also be not most suitable for building a website front end</w:t>
      </w:r>
      <w:proofErr w:type="gramStart"/>
      <w:r w:rsidR="004E4A5C">
        <w:rPr>
          <w:sz w:val="24"/>
          <w:szCs w:val="24"/>
        </w:rPr>
        <w:t>.</w:t>
      </w:r>
      <w:r w:rsidR="001B54C1">
        <w:rPr>
          <w:sz w:val="24"/>
          <w:szCs w:val="24"/>
        </w:rPr>
        <w:t>()</w:t>
      </w:r>
      <w:proofErr w:type="gramEnd"/>
    </w:p>
    <w:p w:rsidR="00416247" w:rsidRPr="00416247" w:rsidRDefault="00416247" w:rsidP="00416247">
      <w:pPr>
        <w:rPr>
          <w:sz w:val="28"/>
          <w:szCs w:val="28"/>
        </w:rPr>
      </w:pPr>
      <w:r w:rsidRPr="00416247">
        <w:rPr>
          <w:sz w:val="28"/>
          <w:szCs w:val="28"/>
        </w:rPr>
        <w:t>Python</w:t>
      </w:r>
    </w:p>
    <w:p w:rsidR="00CE1010" w:rsidRDefault="00253252" w:rsidP="00253252">
      <w:pPr>
        <w:rPr>
          <w:sz w:val="24"/>
          <w:szCs w:val="24"/>
          <w:lang w:val="en-GB"/>
        </w:rPr>
      </w:pPr>
      <w:r>
        <w:rPr>
          <w:sz w:val="24"/>
          <w:szCs w:val="24"/>
        </w:rPr>
        <w:t>Regarding ease of learning, python seems to come on top. From several sources and some prominent engineers such as H.P, the language has been touted as the best programming language for a beginner, due to its easy to unders</w:t>
      </w:r>
      <w:r w:rsidR="00CE1010">
        <w:rPr>
          <w:sz w:val="24"/>
          <w:szCs w:val="24"/>
        </w:rPr>
        <w:t>tand syntax</w:t>
      </w:r>
      <w:r>
        <w:rPr>
          <w:sz w:val="24"/>
          <w:szCs w:val="24"/>
        </w:rPr>
        <w:t xml:space="preserve"> </w:t>
      </w:r>
      <w:r w:rsidR="00CE1010" w:rsidRPr="00CE1010">
        <w:rPr>
          <w:b/>
          <w:sz w:val="24"/>
          <w:szCs w:val="24"/>
        </w:rPr>
        <w:t>(Eadicicco 2014)</w:t>
      </w:r>
      <w:r w:rsidR="00CE1010">
        <w:rPr>
          <w:b/>
          <w:sz w:val="24"/>
          <w:szCs w:val="24"/>
        </w:rPr>
        <w:t xml:space="preserve">. </w:t>
      </w:r>
      <w:r>
        <w:rPr>
          <w:sz w:val="24"/>
          <w:szCs w:val="24"/>
        </w:rPr>
        <w:t xml:space="preserve">Not only is </w:t>
      </w:r>
      <w:r w:rsidR="00C56415">
        <w:rPr>
          <w:sz w:val="24"/>
          <w:szCs w:val="24"/>
        </w:rPr>
        <w:t xml:space="preserve">its </w:t>
      </w:r>
      <w:r>
        <w:rPr>
          <w:sz w:val="24"/>
          <w:szCs w:val="24"/>
        </w:rPr>
        <w:t>synta</w:t>
      </w:r>
      <w:r w:rsidR="00C56415">
        <w:rPr>
          <w:sz w:val="24"/>
          <w:szCs w:val="24"/>
        </w:rPr>
        <w:t>x easy, its rigidness fosters</w:t>
      </w:r>
      <w:r>
        <w:rPr>
          <w:sz w:val="24"/>
          <w:szCs w:val="24"/>
        </w:rPr>
        <w:t xml:space="preserve"> good practices </w:t>
      </w:r>
      <w:r w:rsidR="00416247">
        <w:rPr>
          <w:sz w:val="24"/>
          <w:szCs w:val="24"/>
        </w:rPr>
        <w:t>when coding; forc</w:t>
      </w:r>
      <w:r w:rsidR="00CE1010">
        <w:rPr>
          <w:sz w:val="24"/>
          <w:szCs w:val="24"/>
        </w:rPr>
        <w:t xml:space="preserve">ing coders to be more efficient </w:t>
      </w:r>
      <w:r w:rsidR="00CE1010" w:rsidRPr="00CE1010">
        <w:rPr>
          <w:b/>
          <w:sz w:val="24"/>
          <w:szCs w:val="24"/>
        </w:rPr>
        <w:t>(Johnson 2014)</w:t>
      </w:r>
      <w:r w:rsidR="00CE1010">
        <w:rPr>
          <w:sz w:val="24"/>
          <w:szCs w:val="24"/>
        </w:rPr>
        <w:t>.</w:t>
      </w:r>
      <w:r w:rsidR="00416247">
        <w:rPr>
          <w:sz w:val="24"/>
          <w:szCs w:val="24"/>
        </w:rPr>
        <w:t xml:space="preserve"> </w:t>
      </w:r>
      <w:r w:rsidR="00327557">
        <w:rPr>
          <w:sz w:val="24"/>
          <w:szCs w:val="24"/>
        </w:rPr>
        <w:t xml:space="preserve">However, the syntax itself is also a </w:t>
      </w:r>
      <w:r w:rsidR="00CE1010">
        <w:rPr>
          <w:sz w:val="24"/>
          <w:szCs w:val="24"/>
        </w:rPr>
        <w:t>disadvantage</w:t>
      </w:r>
      <w:r w:rsidR="00327557">
        <w:rPr>
          <w:sz w:val="24"/>
          <w:szCs w:val="24"/>
        </w:rPr>
        <w:t>. It’s very different to the familiar C syntax that many lan</w:t>
      </w:r>
      <w:r w:rsidR="00535AAF">
        <w:rPr>
          <w:sz w:val="24"/>
          <w:szCs w:val="24"/>
        </w:rPr>
        <w:t>guages such as JavaScript and PHP</w:t>
      </w:r>
      <w:r w:rsidR="00327557">
        <w:rPr>
          <w:sz w:val="24"/>
          <w:szCs w:val="24"/>
        </w:rPr>
        <w:t xml:space="preserve"> have drawn influence from. </w:t>
      </w:r>
      <w:r w:rsidR="00E4177A">
        <w:rPr>
          <w:sz w:val="24"/>
          <w:szCs w:val="24"/>
        </w:rPr>
        <w:t>This alien syntax scares away many developers who are used to the C influenced syntax,</w:t>
      </w:r>
      <w:r w:rsidR="00A61A0F">
        <w:rPr>
          <w:sz w:val="24"/>
          <w:szCs w:val="24"/>
        </w:rPr>
        <w:t xml:space="preserve"> which ma</w:t>
      </w:r>
      <w:r w:rsidR="00E4177A">
        <w:rPr>
          <w:sz w:val="24"/>
          <w:szCs w:val="24"/>
        </w:rPr>
        <w:t>y become a hindrance for python.</w:t>
      </w:r>
      <w:r w:rsidR="00F32D49">
        <w:rPr>
          <w:sz w:val="24"/>
          <w:szCs w:val="24"/>
        </w:rPr>
        <w:t xml:space="preserve"> </w:t>
      </w:r>
      <w:r w:rsidR="001B54C1" w:rsidRPr="001B54C1">
        <w:rPr>
          <w:b/>
          <w:sz w:val="24"/>
          <w:szCs w:val="24"/>
        </w:rPr>
        <w:t>(</w:t>
      </w:r>
      <w:r w:rsidR="00D44B38" w:rsidRPr="001B54C1">
        <w:rPr>
          <w:b/>
          <w:sz w:val="24"/>
          <w:szCs w:val="24"/>
          <w:lang w:val="en-GB"/>
        </w:rPr>
        <w:t>Castro-Castilla</w:t>
      </w:r>
      <w:r w:rsidR="001B54C1" w:rsidRPr="001B54C1">
        <w:rPr>
          <w:b/>
          <w:sz w:val="24"/>
          <w:szCs w:val="24"/>
          <w:lang w:val="en-GB"/>
        </w:rPr>
        <w:t xml:space="preserve"> 2014)</w:t>
      </w:r>
    </w:p>
    <w:p w:rsidR="00CE1010" w:rsidRDefault="00CE1010" w:rsidP="00253252">
      <w:pPr>
        <w:rPr>
          <w:sz w:val="24"/>
          <w:szCs w:val="24"/>
          <w:lang w:val="en-GB"/>
        </w:rPr>
      </w:pPr>
    </w:p>
    <w:p w:rsidR="00416247" w:rsidRPr="00CE1010" w:rsidRDefault="00416247" w:rsidP="00253252">
      <w:pPr>
        <w:rPr>
          <w:sz w:val="24"/>
          <w:szCs w:val="24"/>
          <w:lang w:val="en-GB"/>
        </w:rPr>
      </w:pPr>
      <w:r w:rsidRPr="00416247">
        <w:rPr>
          <w:sz w:val="28"/>
          <w:szCs w:val="28"/>
        </w:rPr>
        <w:t xml:space="preserve">JavaScript </w:t>
      </w:r>
    </w:p>
    <w:p w:rsidR="00A109E5" w:rsidRDefault="00416247" w:rsidP="00253252">
      <w:pPr>
        <w:rPr>
          <w:sz w:val="24"/>
          <w:szCs w:val="24"/>
        </w:rPr>
      </w:pPr>
      <w:r w:rsidRPr="00416247">
        <w:rPr>
          <w:sz w:val="24"/>
          <w:szCs w:val="24"/>
        </w:rPr>
        <w:t>JavaScript</w:t>
      </w:r>
      <w:r w:rsidR="00A109E5">
        <w:rPr>
          <w:sz w:val="24"/>
          <w:szCs w:val="24"/>
        </w:rPr>
        <w:t xml:space="preserve"> was created in the late 90s under the name of mocha, but was then changed to live Script, th</w:t>
      </w:r>
      <w:r w:rsidR="00105693">
        <w:rPr>
          <w:sz w:val="24"/>
          <w:szCs w:val="24"/>
        </w:rPr>
        <w:t xml:space="preserve">en in the same year, JavaScript </w:t>
      </w:r>
      <w:r w:rsidR="00105693" w:rsidRPr="00105693">
        <w:rPr>
          <w:b/>
          <w:sz w:val="24"/>
          <w:szCs w:val="24"/>
        </w:rPr>
        <w:t>(W3C n.d)</w:t>
      </w:r>
      <w:r w:rsidR="00105693">
        <w:rPr>
          <w:b/>
          <w:sz w:val="24"/>
          <w:szCs w:val="24"/>
        </w:rPr>
        <w:t>.</w:t>
      </w:r>
      <w:r>
        <w:rPr>
          <w:sz w:val="24"/>
          <w:szCs w:val="24"/>
        </w:rPr>
        <w:t xml:space="preserve"> </w:t>
      </w:r>
      <w:r w:rsidR="00105693">
        <w:rPr>
          <w:sz w:val="24"/>
          <w:szCs w:val="24"/>
        </w:rPr>
        <w:t>J</w:t>
      </w:r>
      <w:r w:rsidR="00A109E5">
        <w:rPr>
          <w:sz w:val="24"/>
          <w:szCs w:val="24"/>
        </w:rPr>
        <w:t xml:space="preserve">ava script </w:t>
      </w:r>
      <w:r w:rsidR="00DB39FF">
        <w:rPr>
          <w:sz w:val="24"/>
          <w:szCs w:val="24"/>
        </w:rPr>
        <w:t xml:space="preserve">is </w:t>
      </w:r>
      <w:r w:rsidR="00A109E5">
        <w:rPr>
          <w:sz w:val="24"/>
          <w:szCs w:val="24"/>
        </w:rPr>
        <w:t>sometimes</w:t>
      </w:r>
      <w:r>
        <w:rPr>
          <w:sz w:val="24"/>
          <w:szCs w:val="24"/>
        </w:rPr>
        <w:t xml:space="preserve"> called </w:t>
      </w:r>
      <w:r w:rsidR="00A109E5">
        <w:rPr>
          <w:sz w:val="24"/>
          <w:szCs w:val="24"/>
        </w:rPr>
        <w:t xml:space="preserve">the </w:t>
      </w:r>
      <w:r>
        <w:rPr>
          <w:sz w:val="24"/>
          <w:szCs w:val="24"/>
        </w:rPr>
        <w:t>programming language of the web,</w:t>
      </w:r>
      <w:r w:rsidR="00A109E5">
        <w:rPr>
          <w:sz w:val="24"/>
          <w:szCs w:val="24"/>
        </w:rPr>
        <w:t xml:space="preserve"> as the usage is widespread</w:t>
      </w:r>
      <w:r w:rsidR="00105693">
        <w:rPr>
          <w:sz w:val="24"/>
          <w:szCs w:val="24"/>
        </w:rPr>
        <w:t xml:space="preserve"> </w:t>
      </w:r>
      <w:r w:rsidR="00C14E3C">
        <w:rPr>
          <w:b/>
          <w:sz w:val="24"/>
          <w:szCs w:val="24"/>
        </w:rPr>
        <w:t>(W3tech</w:t>
      </w:r>
      <w:r w:rsidR="00105693" w:rsidRPr="00105693">
        <w:rPr>
          <w:b/>
          <w:sz w:val="24"/>
          <w:szCs w:val="24"/>
        </w:rPr>
        <w:t>, n.d)</w:t>
      </w:r>
      <w:r w:rsidR="00A109E5" w:rsidRPr="00105693">
        <w:rPr>
          <w:b/>
          <w:sz w:val="24"/>
          <w:szCs w:val="24"/>
        </w:rPr>
        <w:t xml:space="preserve">. </w:t>
      </w:r>
      <w:r w:rsidR="00A109E5">
        <w:rPr>
          <w:sz w:val="24"/>
          <w:szCs w:val="24"/>
        </w:rPr>
        <w:t xml:space="preserve">The </w:t>
      </w:r>
      <w:r w:rsidR="00DB39FF">
        <w:rPr>
          <w:sz w:val="24"/>
          <w:szCs w:val="24"/>
        </w:rPr>
        <w:t>language is</w:t>
      </w:r>
      <w:r w:rsidR="00A109E5">
        <w:rPr>
          <w:sz w:val="24"/>
          <w:szCs w:val="24"/>
        </w:rPr>
        <w:t xml:space="preserve"> also ideal for beginners as </w:t>
      </w:r>
      <w:r w:rsidR="00DB39FF">
        <w:rPr>
          <w:sz w:val="24"/>
          <w:szCs w:val="24"/>
        </w:rPr>
        <w:t>it’s not only supported by with vast amount of r</w:t>
      </w:r>
      <w:r w:rsidR="001F456F">
        <w:rPr>
          <w:sz w:val="24"/>
          <w:szCs w:val="24"/>
        </w:rPr>
        <w:t>esources, it also built into most modern</w:t>
      </w:r>
      <w:r w:rsidR="00DB39FF">
        <w:rPr>
          <w:sz w:val="24"/>
          <w:szCs w:val="24"/>
        </w:rPr>
        <w:t xml:space="preserve"> browse</w:t>
      </w:r>
      <w:r w:rsidR="001F456F">
        <w:rPr>
          <w:sz w:val="24"/>
          <w:szCs w:val="24"/>
        </w:rPr>
        <w:t>rs</w:t>
      </w:r>
      <w:r w:rsidR="00DB39FF">
        <w:rPr>
          <w:sz w:val="24"/>
          <w:szCs w:val="24"/>
        </w:rPr>
        <w:t xml:space="preserve">, so all that is needed is a code editor. Learner can start right </w:t>
      </w:r>
      <w:r w:rsidR="00E2717C">
        <w:rPr>
          <w:sz w:val="24"/>
          <w:szCs w:val="24"/>
        </w:rPr>
        <w:t>away, the same cannot be said for ruby and python</w:t>
      </w:r>
      <w:r w:rsidR="001F456F">
        <w:rPr>
          <w:sz w:val="24"/>
          <w:szCs w:val="24"/>
        </w:rPr>
        <w:t xml:space="preserve"> </w:t>
      </w:r>
      <w:r w:rsidR="001F456F" w:rsidRPr="001F456F">
        <w:rPr>
          <w:b/>
          <w:sz w:val="24"/>
          <w:szCs w:val="24"/>
        </w:rPr>
        <w:t>(Birnir 2014)</w:t>
      </w:r>
    </w:p>
    <w:p w:rsidR="00F32D49" w:rsidRDefault="00416247" w:rsidP="00253252">
      <w:pPr>
        <w:rPr>
          <w:sz w:val="24"/>
          <w:szCs w:val="24"/>
        </w:rPr>
      </w:pPr>
      <w:r>
        <w:rPr>
          <w:sz w:val="24"/>
          <w:szCs w:val="24"/>
        </w:rPr>
        <w:t xml:space="preserve"> </w:t>
      </w:r>
      <w:r w:rsidR="00DB39FF">
        <w:rPr>
          <w:sz w:val="24"/>
          <w:szCs w:val="24"/>
        </w:rPr>
        <w:t xml:space="preserve">In </w:t>
      </w:r>
      <w:r>
        <w:rPr>
          <w:sz w:val="24"/>
          <w:szCs w:val="24"/>
        </w:rPr>
        <w:t xml:space="preserve">recent years </w:t>
      </w:r>
      <w:r w:rsidR="00DB39FF">
        <w:rPr>
          <w:sz w:val="24"/>
          <w:szCs w:val="24"/>
        </w:rPr>
        <w:t xml:space="preserve">the language </w:t>
      </w:r>
      <w:r>
        <w:rPr>
          <w:sz w:val="24"/>
          <w:szCs w:val="24"/>
        </w:rPr>
        <w:t>has shown itself to be more versatile and robust than was previous</w:t>
      </w:r>
      <w:r w:rsidR="00C56415">
        <w:rPr>
          <w:sz w:val="24"/>
          <w:szCs w:val="24"/>
        </w:rPr>
        <w:t>ly</w:t>
      </w:r>
      <w:r>
        <w:rPr>
          <w:sz w:val="24"/>
          <w:szCs w:val="24"/>
        </w:rPr>
        <w:t xml:space="preserve"> thought.</w:t>
      </w:r>
      <w:r w:rsidR="00DB39FF">
        <w:rPr>
          <w:sz w:val="24"/>
          <w:szCs w:val="24"/>
        </w:rPr>
        <w:t xml:space="preserve"> It has seen huge amount of growth, particularly with the creation of libraries such as Ajax and j-</w:t>
      </w:r>
      <w:r w:rsidR="009225F6">
        <w:rPr>
          <w:sz w:val="24"/>
          <w:szCs w:val="24"/>
        </w:rPr>
        <w:t>query</w:t>
      </w:r>
      <w:r w:rsidR="009225F6" w:rsidRPr="009225F6">
        <w:rPr>
          <w:b/>
          <w:sz w:val="24"/>
          <w:szCs w:val="24"/>
        </w:rPr>
        <w:t xml:space="preserve"> (Loukides 2011)</w:t>
      </w:r>
      <w:r w:rsidR="00DB39FF" w:rsidRPr="009225F6">
        <w:rPr>
          <w:b/>
          <w:sz w:val="24"/>
          <w:szCs w:val="24"/>
        </w:rPr>
        <w:t>.</w:t>
      </w:r>
      <w:r w:rsidR="00DB39FF">
        <w:rPr>
          <w:sz w:val="24"/>
          <w:szCs w:val="24"/>
        </w:rPr>
        <w:t xml:space="preserve"> </w:t>
      </w:r>
      <w:r w:rsidR="008B4C60">
        <w:rPr>
          <w:sz w:val="24"/>
          <w:szCs w:val="24"/>
        </w:rPr>
        <w:t>Lots of work has</w:t>
      </w:r>
      <w:r w:rsidR="00DB39FF">
        <w:rPr>
          <w:sz w:val="24"/>
          <w:szCs w:val="24"/>
        </w:rPr>
        <w:t xml:space="preserve"> been put into making JavaScript a more serious language, and this indicates a supportive and dedicated community. </w:t>
      </w:r>
      <w:r w:rsidR="00F32D49">
        <w:rPr>
          <w:sz w:val="24"/>
          <w:szCs w:val="24"/>
        </w:rPr>
        <w:t>JavaScript</w:t>
      </w:r>
      <w:r w:rsidR="00556AD8">
        <w:rPr>
          <w:sz w:val="24"/>
          <w:szCs w:val="24"/>
        </w:rPr>
        <w:t xml:space="preserve"> is beginning to move up on the server side with Ajax and node.js </w:t>
      </w:r>
      <w:r w:rsidR="00556AD8" w:rsidRPr="00F879A1">
        <w:rPr>
          <w:b/>
          <w:sz w:val="24"/>
          <w:szCs w:val="24"/>
        </w:rPr>
        <w:t xml:space="preserve">(Birnir 2014) </w:t>
      </w:r>
      <w:r w:rsidR="00556AD8">
        <w:rPr>
          <w:sz w:val="24"/>
          <w:szCs w:val="24"/>
        </w:rPr>
        <w:t xml:space="preserve">this makes JavaScript the only web language that both backend and front end. </w:t>
      </w:r>
    </w:p>
    <w:p w:rsidR="001F456F" w:rsidRPr="00F32D49" w:rsidRDefault="00E2717C" w:rsidP="00253252">
      <w:pPr>
        <w:rPr>
          <w:sz w:val="24"/>
          <w:szCs w:val="24"/>
        </w:rPr>
      </w:pPr>
      <w:r w:rsidRPr="001D498A">
        <w:rPr>
          <w:sz w:val="28"/>
          <w:szCs w:val="28"/>
        </w:rPr>
        <w:lastRenderedPageBreak/>
        <w:t>PHP</w:t>
      </w:r>
    </w:p>
    <w:p w:rsidR="00556AD8" w:rsidRDefault="00E2717C" w:rsidP="00253252">
      <w:pPr>
        <w:rPr>
          <w:sz w:val="24"/>
          <w:szCs w:val="24"/>
        </w:rPr>
      </w:pPr>
      <w:r>
        <w:rPr>
          <w:sz w:val="24"/>
          <w:szCs w:val="24"/>
        </w:rPr>
        <w:t xml:space="preserve">PHP dominates the server side world, with it being the choice for over 85% of websites </w:t>
      </w:r>
      <w:r w:rsidRPr="009225F6">
        <w:rPr>
          <w:b/>
          <w:sz w:val="24"/>
          <w:szCs w:val="24"/>
        </w:rPr>
        <w:t>(</w:t>
      </w:r>
      <w:r w:rsidR="00C14E3C">
        <w:rPr>
          <w:b/>
          <w:sz w:val="24"/>
          <w:szCs w:val="24"/>
        </w:rPr>
        <w:t>W3tech</w:t>
      </w:r>
      <w:r w:rsidR="009225F6" w:rsidRPr="009225F6">
        <w:rPr>
          <w:b/>
          <w:sz w:val="24"/>
          <w:szCs w:val="24"/>
        </w:rPr>
        <w:t>, n.d</w:t>
      </w:r>
      <w:r w:rsidRPr="009225F6">
        <w:rPr>
          <w:b/>
          <w:sz w:val="24"/>
          <w:szCs w:val="24"/>
        </w:rPr>
        <w:t>)</w:t>
      </w:r>
      <w:r>
        <w:rPr>
          <w:sz w:val="24"/>
          <w:szCs w:val="24"/>
        </w:rPr>
        <w:t xml:space="preserve">, including Facebook, Amazon and Digg </w:t>
      </w:r>
      <w:r w:rsidR="00383965">
        <w:rPr>
          <w:b/>
          <w:sz w:val="24"/>
          <w:szCs w:val="24"/>
        </w:rPr>
        <w:t>(Troxo, 2008</w:t>
      </w:r>
      <w:r w:rsidRPr="00E2717C">
        <w:rPr>
          <w:b/>
          <w:sz w:val="24"/>
          <w:szCs w:val="24"/>
        </w:rPr>
        <w:t>)</w:t>
      </w:r>
      <w:r>
        <w:rPr>
          <w:b/>
          <w:sz w:val="24"/>
          <w:szCs w:val="24"/>
        </w:rPr>
        <w:t xml:space="preserve">. </w:t>
      </w:r>
      <w:r w:rsidR="00862AF6">
        <w:rPr>
          <w:sz w:val="24"/>
          <w:szCs w:val="24"/>
        </w:rPr>
        <w:t>This gives it</w:t>
      </w:r>
      <w:r>
        <w:rPr>
          <w:sz w:val="24"/>
          <w:szCs w:val="24"/>
        </w:rPr>
        <w:t xml:space="preserve"> a good ranking on popularity and widespread use. </w:t>
      </w:r>
      <w:r w:rsidR="00E17598">
        <w:rPr>
          <w:sz w:val="24"/>
          <w:szCs w:val="24"/>
        </w:rPr>
        <w:t xml:space="preserve">The sheer dominance of php makes for a very good community, and tons of resources online. In addition, php is initially easy to learn. Coming with a large array of built in functions. </w:t>
      </w:r>
      <w:r w:rsidR="00556AD8">
        <w:rPr>
          <w:sz w:val="24"/>
          <w:szCs w:val="24"/>
        </w:rPr>
        <w:t>It easily runs on most platform such as</w:t>
      </w:r>
      <w:r w:rsidR="00F32D49">
        <w:rPr>
          <w:sz w:val="24"/>
          <w:szCs w:val="24"/>
        </w:rPr>
        <w:t xml:space="preserve"> windows and UNIX</w:t>
      </w:r>
      <w:r w:rsidR="00556AD8">
        <w:rPr>
          <w:sz w:val="24"/>
          <w:szCs w:val="24"/>
        </w:rPr>
        <w:t xml:space="preserve"> </w:t>
      </w:r>
      <w:r w:rsidR="00F32D49" w:rsidRPr="00F32D49">
        <w:rPr>
          <w:b/>
          <w:sz w:val="24"/>
          <w:szCs w:val="24"/>
        </w:rPr>
        <w:t>(Reid, 2014)</w:t>
      </w:r>
    </w:p>
    <w:p w:rsidR="004C5F07" w:rsidRDefault="001D498A" w:rsidP="00253252">
      <w:pPr>
        <w:rPr>
          <w:sz w:val="24"/>
          <w:szCs w:val="24"/>
        </w:rPr>
      </w:pPr>
      <w:r>
        <w:rPr>
          <w:sz w:val="24"/>
          <w:szCs w:val="24"/>
        </w:rPr>
        <w:t xml:space="preserve">Due to a low entry barrier, </w:t>
      </w:r>
      <w:r w:rsidR="00862AF6">
        <w:rPr>
          <w:sz w:val="24"/>
          <w:szCs w:val="24"/>
        </w:rPr>
        <w:t xml:space="preserve">PHP </w:t>
      </w:r>
      <w:r w:rsidR="00F879A1">
        <w:rPr>
          <w:sz w:val="24"/>
          <w:szCs w:val="24"/>
        </w:rPr>
        <w:t>suffers from being poorly designed. From lack of consistency, full of exceptions and</w:t>
      </w:r>
      <w:r>
        <w:rPr>
          <w:sz w:val="24"/>
          <w:szCs w:val="24"/>
        </w:rPr>
        <w:t xml:space="preserve"> generally</w:t>
      </w:r>
      <w:r w:rsidR="00F879A1">
        <w:rPr>
          <w:sz w:val="24"/>
          <w:szCs w:val="24"/>
        </w:rPr>
        <w:t xml:space="preserve"> unreliable </w:t>
      </w:r>
      <w:r w:rsidR="00383965">
        <w:rPr>
          <w:b/>
          <w:sz w:val="24"/>
          <w:szCs w:val="24"/>
        </w:rPr>
        <w:t>(Eevee, 2012</w:t>
      </w:r>
      <w:r w:rsidR="00F879A1" w:rsidRPr="00F879A1">
        <w:rPr>
          <w:b/>
          <w:sz w:val="24"/>
          <w:szCs w:val="24"/>
        </w:rPr>
        <w:t>),</w:t>
      </w:r>
      <w:r w:rsidR="00F879A1">
        <w:rPr>
          <w:sz w:val="24"/>
          <w:szCs w:val="24"/>
        </w:rPr>
        <w:t xml:space="preserve"> </w:t>
      </w:r>
      <w:r>
        <w:rPr>
          <w:sz w:val="24"/>
          <w:szCs w:val="24"/>
        </w:rPr>
        <w:t>this makes</w:t>
      </w:r>
      <w:r w:rsidR="00F879A1">
        <w:rPr>
          <w:sz w:val="24"/>
          <w:szCs w:val="24"/>
        </w:rPr>
        <w:t xml:space="preserve"> it terrible inefficient. This leads many to believe </w:t>
      </w:r>
      <w:r>
        <w:rPr>
          <w:sz w:val="24"/>
          <w:szCs w:val="24"/>
        </w:rPr>
        <w:t xml:space="preserve">that PHP promotes poor </w:t>
      </w:r>
      <w:r w:rsidR="00F879A1">
        <w:rPr>
          <w:sz w:val="24"/>
          <w:szCs w:val="24"/>
        </w:rPr>
        <w:t>coding practice</w:t>
      </w:r>
      <w:r>
        <w:rPr>
          <w:sz w:val="24"/>
          <w:szCs w:val="24"/>
        </w:rPr>
        <w:t>s</w:t>
      </w:r>
      <w:r w:rsidR="00F879A1">
        <w:rPr>
          <w:sz w:val="24"/>
          <w:szCs w:val="24"/>
        </w:rPr>
        <w:t>, which is a contrast to</w:t>
      </w:r>
      <w:r w:rsidR="00862AF6">
        <w:rPr>
          <w:sz w:val="24"/>
          <w:szCs w:val="24"/>
        </w:rPr>
        <w:t xml:space="preserve"> the clean de</w:t>
      </w:r>
      <w:r w:rsidR="004C5F07">
        <w:rPr>
          <w:sz w:val="24"/>
          <w:szCs w:val="24"/>
        </w:rPr>
        <w:t>s</w:t>
      </w:r>
      <w:r w:rsidR="00862AF6">
        <w:rPr>
          <w:sz w:val="24"/>
          <w:szCs w:val="24"/>
        </w:rPr>
        <w:t>ign of</w:t>
      </w:r>
      <w:r w:rsidR="00F879A1">
        <w:rPr>
          <w:sz w:val="24"/>
          <w:szCs w:val="24"/>
        </w:rPr>
        <w:t xml:space="preserve"> python. </w:t>
      </w:r>
      <w:r w:rsidR="001D12B9">
        <w:rPr>
          <w:sz w:val="24"/>
          <w:szCs w:val="24"/>
        </w:rPr>
        <w:t xml:space="preserve">These issues </w:t>
      </w:r>
      <w:r w:rsidR="00DC3D7C">
        <w:rPr>
          <w:sz w:val="24"/>
          <w:szCs w:val="24"/>
        </w:rPr>
        <w:t>are the biggest disadvantage of PHP, which have been noted by experts</w:t>
      </w:r>
      <w:r w:rsidR="009225F6">
        <w:rPr>
          <w:b/>
          <w:sz w:val="24"/>
          <w:szCs w:val="24"/>
        </w:rPr>
        <w:t xml:space="preserve"> </w:t>
      </w:r>
      <w:r w:rsidR="009225F6" w:rsidRPr="009225F6">
        <w:rPr>
          <w:b/>
          <w:sz w:val="24"/>
          <w:szCs w:val="24"/>
        </w:rPr>
        <w:t>(Odell</w:t>
      </w:r>
      <w:r w:rsidR="009225F6">
        <w:rPr>
          <w:b/>
          <w:sz w:val="24"/>
          <w:szCs w:val="24"/>
        </w:rPr>
        <w:t xml:space="preserve"> 2</w:t>
      </w:r>
      <w:r w:rsidR="009225F6" w:rsidRPr="009225F6">
        <w:rPr>
          <w:b/>
          <w:sz w:val="24"/>
          <w:szCs w:val="24"/>
        </w:rPr>
        <w:t>01</w:t>
      </w:r>
      <w:r w:rsidR="009225F6">
        <w:rPr>
          <w:b/>
          <w:sz w:val="24"/>
          <w:szCs w:val="24"/>
        </w:rPr>
        <w:t>0</w:t>
      </w:r>
      <w:r w:rsidR="004C5F07" w:rsidRPr="009225F6">
        <w:rPr>
          <w:b/>
          <w:sz w:val="24"/>
          <w:szCs w:val="24"/>
        </w:rPr>
        <w:t>)</w:t>
      </w:r>
      <w:r w:rsidR="009225F6">
        <w:rPr>
          <w:sz w:val="24"/>
          <w:szCs w:val="24"/>
        </w:rPr>
        <w:t>.</w:t>
      </w:r>
    </w:p>
    <w:p w:rsidR="004C5F07" w:rsidRDefault="004C5F07" w:rsidP="00253252">
      <w:pPr>
        <w:rPr>
          <w:sz w:val="24"/>
          <w:szCs w:val="24"/>
        </w:rPr>
      </w:pPr>
      <w:r>
        <w:rPr>
          <w:sz w:val="24"/>
          <w:szCs w:val="24"/>
        </w:rPr>
        <w:t xml:space="preserve">PHP doesn’t enjoy the same salary potential as JAVA, Ruby and Python, but being a popular language used by many websites, its demand remains </w:t>
      </w:r>
      <w:r w:rsidR="00AF57B6">
        <w:rPr>
          <w:sz w:val="24"/>
          <w:szCs w:val="24"/>
        </w:rPr>
        <w:t>strong, particularly with the growing number of sites that are built off word press and drupal, which is run on PHP</w:t>
      </w:r>
      <w:r w:rsidRPr="00AF57B6">
        <w:rPr>
          <w:b/>
          <w:sz w:val="24"/>
          <w:szCs w:val="24"/>
        </w:rPr>
        <w:t>(Paul J, 2013)</w:t>
      </w:r>
      <w:r w:rsidR="00AF57B6">
        <w:rPr>
          <w:b/>
          <w:sz w:val="24"/>
          <w:szCs w:val="24"/>
        </w:rPr>
        <w:t>.</w:t>
      </w:r>
    </w:p>
    <w:p w:rsidR="004C5F07" w:rsidRPr="00F32D49" w:rsidRDefault="004C5F07" w:rsidP="00253252">
      <w:pPr>
        <w:rPr>
          <w:sz w:val="28"/>
          <w:szCs w:val="28"/>
        </w:rPr>
      </w:pPr>
      <w:r w:rsidRPr="00F32D49">
        <w:rPr>
          <w:sz w:val="28"/>
          <w:szCs w:val="28"/>
        </w:rPr>
        <w:t>Ruby</w:t>
      </w:r>
    </w:p>
    <w:p w:rsidR="001D498A" w:rsidRPr="00C33CBA" w:rsidRDefault="004C5F07" w:rsidP="001D498A">
      <w:pPr>
        <w:rPr>
          <w:sz w:val="24"/>
          <w:szCs w:val="24"/>
        </w:rPr>
      </w:pPr>
      <w:r>
        <w:rPr>
          <w:sz w:val="24"/>
          <w:szCs w:val="24"/>
        </w:rPr>
        <w:t>Ruby i</w:t>
      </w:r>
      <w:r w:rsidR="00C56415">
        <w:rPr>
          <w:sz w:val="24"/>
          <w:szCs w:val="24"/>
        </w:rPr>
        <w:t>s popular for startup languages, like python it’s very expressive</w:t>
      </w:r>
      <w:r w:rsidR="00C74CF9">
        <w:rPr>
          <w:sz w:val="24"/>
          <w:szCs w:val="24"/>
        </w:rPr>
        <w:t>, has huge libraries lie ruby on rails</w:t>
      </w:r>
      <w:r w:rsidR="00C56415">
        <w:rPr>
          <w:sz w:val="24"/>
          <w:szCs w:val="24"/>
        </w:rPr>
        <w:t xml:space="preserve"> and has a clean syntax</w:t>
      </w:r>
      <w:r w:rsidR="001D498A">
        <w:rPr>
          <w:sz w:val="24"/>
          <w:szCs w:val="24"/>
        </w:rPr>
        <w:t xml:space="preserve"> that is easy to work with, this is ideal for beginner</w:t>
      </w:r>
      <w:r w:rsidR="00C74CF9">
        <w:rPr>
          <w:sz w:val="24"/>
          <w:szCs w:val="24"/>
        </w:rPr>
        <w:t xml:space="preserve"> </w:t>
      </w:r>
      <w:r w:rsidR="00C74CF9" w:rsidRPr="00C74CF9">
        <w:rPr>
          <w:b/>
          <w:sz w:val="24"/>
          <w:szCs w:val="24"/>
        </w:rPr>
        <w:t>(Bien 2013)</w:t>
      </w:r>
      <w:r w:rsidR="00C56415" w:rsidRPr="00C74CF9">
        <w:rPr>
          <w:b/>
          <w:sz w:val="24"/>
          <w:szCs w:val="24"/>
        </w:rPr>
        <w:t>.</w:t>
      </w:r>
      <w:r w:rsidR="001D498A" w:rsidRPr="001D498A">
        <w:rPr>
          <w:sz w:val="24"/>
          <w:szCs w:val="24"/>
        </w:rPr>
        <w:t xml:space="preserve"> </w:t>
      </w:r>
    </w:p>
    <w:p w:rsidR="006E51E4" w:rsidRDefault="001D498A">
      <w:pPr>
        <w:rPr>
          <w:sz w:val="24"/>
          <w:szCs w:val="24"/>
        </w:rPr>
      </w:pPr>
      <w:r>
        <w:rPr>
          <w:sz w:val="24"/>
          <w:szCs w:val="24"/>
        </w:rPr>
        <w:t>However, ruby comes with a couple of disadvantage. Its</w:t>
      </w:r>
      <w:r w:rsidR="00C56415">
        <w:rPr>
          <w:sz w:val="24"/>
          <w:szCs w:val="24"/>
        </w:rPr>
        <w:t xml:space="preserve"> major downfall for now, is that it’s not as popular as the other languages</w:t>
      </w:r>
      <w:r w:rsidR="00C33CBA">
        <w:rPr>
          <w:sz w:val="24"/>
          <w:szCs w:val="24"/>
        </w:rPr>
        <w:t xml:space="preserve"> in this report</w:t>
      </w:r>
      <w:r w:rsidR="00C56415">
        <w:rPr>
          <w:sz w:val="24"/>
          <w:szCs w:val="24"/>
        </w:rPr>
        <w:t>; ranking at 18</w:t>
      </w:r>
      <w:r w:rsidR="00C56415" w:rsidRPr="00C56415">
        <w:rPr>
          <w:sz w:val="24"/>
          <w:szCs w:val="24"/>
          <w:vertAlign w:val="superscript"/>
        </w:rPr>
        <w:t>th</w:t>
      </w:r>
      <w:r w:rsidR="00C56415">
        <w:rPr>
          <w:sz w:val="24"/>
          <w:szCs w:val="24"/>
        </w:rPr>
        <w:t xml:space="preserve"> on the tiobe index</w:t>
      </w:r>
      <w:r>
        <w:rPr>
          <w:sz w:val="24"/>
          <w:szCs w:val="24"/>
        </w:rPr>
        <w:t>.</w:t>
      </w:r>
      <w:r w:rsidR="00327557">
        <w:rPr>
          <w:sz w:val="24"/>
          <w:szCs w:val="24"/>
        </w:rPr>
        <w:t xml:space="preserve"> This </w:t>
      </w:r>
      <w:r>
        <w:rPr>
          <w:sz w:val="24"/>
          <w:szCs w:val="24"/>
        </w:rPr>
        <w:t xml:space="preserve">also </w:t>
      </w:r>
      <w:r w:rsidR="00327557">
        <w:rPr>
          <w:sz w:val="24"/>
          <w:szCs w:val="24"/>
        </w:rPr>
        <w:t>means that the community surrounding</w:t>
      </w:r>
      <w:r>
        <w:rPr>
          <w:sz w:val="24"/>
          <w:szCs w:val="24"/>
        </w:rPr>
        <w:t xml:space="preserve"> it is still small, not near the level of the large community for PHP and Java. </w:t>
      </w:r>
      <w:r w:rsidR="00327557">
        <w:rPr>
          <w:sz w:val="24"/>
          <w:szCs w:val="24"/>
        </w:rPr>
        <w:t xml:space="preserve"> The language also doesn’t have the advantage of being easy to just start, like JavaScript. </w:t>
      </w:r>
      <w:r w:rsidR="00F32D49">
        <w:rPr>
          <w:sz w:val="24"/>
          <w:szCs w:val="24"/>
        </w:rPr>
        <w:t>Although, some computer p</w:t>
      </w:r>
      <w:r w:rsidR="00C74CF9">
        <w:rPr>
          <w:sz w:val="24"/>
          <w:szCs w:val="24"/>
        </w:rPr>
        <w:t xml:space="preserve">latforms have it pre-installed and </w:t>
      </w:r>
      <w:r w:rsidR="00095D71">
        <w:rPr>
          <w:sz w:val="24"/>
          <w:szCs w:val="24"/>
        </w:rPr>
        <w:t xml:space="preserve">it’s a step ahead of Python </w:t>
      </w:r>
      <w:r w:rsidR="00095D71" w:rsidRPr="00095D71">
        <w:rPr>
          <w:b/>
          <w:sz w:val="24"/>
          <w:szCs w:val="24"/>
        </w:rPr>
        <w:t>(Krill, 2015)</w:t>
      </w:r>
      <w:r w:rsidR="00095D71">
        <w:rPr>
          <w:sz w:val="24"/>
          <w:szCs w:val="24"/>
        </w:rPr>
        <w:t xml:space="preserve"> in that </w:t>
      </w:r>
      <w:r w:rsidR="00C74CF9">
        <w:rPr>
          <w:sz w:val="24"/>
          <w:szCs w:val="24"/>
        </w:rPr>
        <w:t>there are way</w:t>
      </w:r>
      <w:r w:rsidR="00677F43">
        <w:rPr>
          <w:sz w:val="24"/>
          <w:szCs w:val="24"/>
        </w:rPr>
        <w:t xml:space="preserve">s to play with it on the browser </w:t>
      </w:r>
      <w:r w:rsidR="00C74CF9" w:rsidRPr="00677F43">
        <w:rPr>
          <w:b/>
          <w:sz w:val="24"/>
          <w:szCs w:val="24"/>
        </w:rPr>
        <w:t>(</w:t>
      </w:r>
      <w:r w:rsidR="00677F43" w:rsidRPr="00677F43">
        <w:rPr>
          <w:b/>
          <w:sz w:val="24"/>
          <w:szCs w:val="24"/>
        </w:rPr>
        <w:t>ruby n.d</w:t>
      </w:r>
      <w:r w:rsidR="00C74CF9" w:rsidRPr="00677F43">
        <w:rPr>
          <w:b/>
          <w:sz w:val="24"/>
          <w:szCs w:val="24"/>
        </w:rPr>
        <w:t>)</w:t>
      </w:r>
    </w:p>
    <w:p w:rsidR="00825543" w:rsidRDefault="00825543">
      <w:pPr>
        <w:rPr>
          <w:sz w:val="28"/>
          <w:szCs w:val="28"/>
        </w:rPr>
      </w:pPr>
    </w:p>
    <w:p w:rsidR="00825543" w:rsidRDefault="00825543">
      <w:pPr>
        <w:rPr>
          <w:sz w:val="28"/>
          <w:szCs w:val="28"/>
        </w:rPr>
      </w:pPr>
      <w:r>
        <w:rPr>
          <w:sz w:val="28"/>
          <w:szCs w:val="28"/>
        </w:rPr>
        <w:br w:type="page"/>
      </w:r>
    </w:p>
    <w:p w:rsidR="009D3376" w:rsidRDefault="009D3376">
      <w:pPr>
        <w:rPr>
          <w:sz w:val="28"/>
          <w:szCs w:val="28"/>
        </w:rPr>
      </w:pPr>
      <w:r>
        <w:rPr>
          <w:sz w:val="28"/>
          <w:szCs w:val="28"/>
        </w:rPr>
        <w:lastRenderedPageBreak/>
        <w:t>Java</w:t>
      </w:r>
    </w:p>
    <w:p w:rsidR="00751FBF" w:rsidRPr="00751FBF" w:rsidRDefault="00751FBF" w:rsidP="00751FBF">
      <w:pPr>
        <w:rPr>
          <w:b/>
          <w:sz w:val="24"/>
          <w:szCs w:val="24"/>
        </w:rPr>
      </w:pPr>
      <w:r w:rsidRPr="00751FBF">
        <w:rPr>
          <w:sz w:val="24"/>
          <w:szCs w:val="24"/>
        </w:rPr>
        <w:t>Java has long remained at the top of Tiobe index, beating out JavaScript, Python and PHP. (Tiobe n.d). The language also performs well</w:t>
      </w:r>
      <w:r w:rsidR="00F9657D">
        <w:rPr>
          <w:sz w:val="24"/>
          <w:szCs w:val="24"/>
        </w:rPr>
        <w:t xml:space="preserve"> in the Gooroo index </w:t>
      </w:r>
      <w:r w:rsidR="00F9657D" w:rsidRPr="00F9657D">
        <w:rPr>
          <w:b/>
          <w:sz w:val="24"/>
          <w:szCs w:val="24"/>
        </w:rPr>
        <w:t>John (n.d</w:t>
      </w:r>
      <w:r w:rsidRPr="00F9657D">
        <w:rPr>
          <w:b/>
          <w:sz w:val="24"/>
          <w:szCs w:val="24"/>
        </w:rPr>
        <w:t>)</w:t>
      </w:r>
      <w:r w:rsidR="00F9657D" w:rsidRPr="00F9657D">
        <w:rPr>
          <w:b/>
          <w:sz w:val="24"/>
          <w:szCs w:val="24"/>
        </w:rPr>
        <w:t>.</w:t>
      </w:r>
      <w:r w:rsidRPr="00751FBF">
        <w:rPr>
          <w:sz w:val="24"/>
          <w:szCs w:val="24"/>
        </w:rPr>
        <w:t xml:space="preserve">  This makes JavaScript a very popular language. Java is also has a relatively high number of sites that use it for server end </w:t>
      </w:r>
      <w:r w:rsidRPr="00751FBF">
        <w:rPr>
          <w:b/>
          <w:sz w:val="24"/>
          <w:szCs w:val="24"/>
        </w:rPr>
        <w:t>(W3techs, n.d),</w:t>
      </w:r>
      <w:r w:rsidRPr="00751FBF">
        <w:rPr>
          <w:sz w:val="24"/>
          <w:szCs w:val="24"/>
        </w:rPr>
        <w:t xml:space="preserve"> these sites include Amazon, Sam’s club and the Apple store </w:t>
      </w:r>
      <w:r w:rsidRPr="00751FBF">
        <w:rPr>
          <w:b/>
          <w:sz w:val="24"/>
          <w:szCs w:val="24"/>
        </w:rPr>
        <w:t xml:space="preserve">(shiotsu, 2014). </w:t>
      </w:r>
    </w:p>
    <w:p w:rsidR="00751FBF" w:rsidRPr="00751FBF" w:rsidRDefault="00751FBF" w:rsidP="00751FBF">
      <w:pPr>
        <w:rPr>
          <w:sz w:val="24"/>
          <w:szCs w:val="24"/>
        </w:rPr>
      </w:pPr>
      <w:r w:rsidRPr="00751FBF">
        <w:rPr>
          <w:sz w:val="24"/>
          <w:szCs w:val="24"/>
        </w:rPr>
        <w:t xml:space="preserve">One issue with Java is that can be a difficult to learn for a programmer, whilst the language can be provide benefits in making a web developer think like a true programmer using logic and analytically, the language itself is difficult to grasp, which can make it difficult to program effectively, this all noted by </w:t>
      </w:r>
      <w:r w:rsidRPr="00751FBF">
        <w:rPr>
          <w:b/>
          <w:sz w:val="24"/>
          <w:szCs w:val="24"/>
        </w:rPr>
        <w:t>Henry(2014).</w:t>
      </w:r>
    </w:p>
    <w:p w:rsidR="00C56415" w:rsidRPr="00F32D49" w:rsidRDefault="00C56415">
      <w:pPr>
        <w:rPr>
          <w:sz w:val="24"/>
          <w:szCs w:val="24"/>
        </w:rPr>
      </w:pPr>
      <w:r>
        <w:br w:type="page"/>
      </w:r>
    </w:p>
    <w:p w:rsidR="00C9023B" w:rsidRDefault="00C9023B" w:rsidP="0014605A">
      <w:pPr>
        <w:pStyle w:val="Heading1"/>
      </w:pPr>
      <w:bookmarkStart w:id="9" w:name="_Toc418827409"/>
      <w:r>
        <w:lastRenderedPageBreak/>
        <w:t>Reflection</w:t>
      </w:r>
      <w:bookmarkEnd w:id="9"/>
    </w:p>
    <w:p w:rsidR="00C9023B" w:rsidRDefault="00C9023B" w:rsidP="00C9023B">
      <w:pPr>
        <w:rPr>
          <w:sz w:val="24"/>
          <w:szCs w:val="24"/>
        </w:rPr>
      </w:pPr>
      <w:r>
        <w:rPr>
          <w:sz w:val="24"/>
          <w:szCs w:val="24"/>
        </w:rPr>
        <w:t xml:space="preserve">Important skills gained during this assignment include the following: organization, research, and problem solving. </w:t>
      </w:r>
    </w:p>
    <w:p w:rsidR="00C9023B" w:rsidRDefault="00C9023B" w:rsidP="00C9023B">
      <w:pPr>
        <w:rPr>
          <w:sz w:val="24"/>
          <w:szCs w:val="24"/>
        </w:rPr>
      </w:pPr>
      <w:r>
        <w:rPr>
          <w:sz w:val="24"/>
          <w:szCs w:val="24"/>
        </w:rPr>
        <w:t xml:space="preserve">For organization, this included </w:t>
      </w:r>
      <w:r w:rsidR="00A22F18">
        <w:rPr>
          <w:sz w:val="24"/>
          <w:szCs w:val="24"/>
        </w:rPr>
        <w:t xml:space="preserve">organizing time, and allocating time to complete the report. </w:t>
      </w:r>
    </w:p>
    <w:p w:rsidR="00A22F18" w:rsidRPr="00C9023B" w:rsidRDefault="00A22F18" w:rsidP="00C9023B">
      <w:pPr>
        <w:rPr>
          <w:sz w:val="24"/>
          <w:szCs w:val="24"/>
        </w:rPr>
      </w:pPr>
      <w:r>
        <w:rPr>
          <w:sz w:val="24"/>
          <w:szCs w:val="24"/>
        </w:rPr>
        <w:t>The most important skill for this assignment is pro</w:t>
      </w:r>
      <w:r w:rsidR="00BD7E63">
        <w:rPr>
          <w:sz w:val="24"/>
          <w:szCs w:val="24"/>
        </w:rPr>
        <w:t xml:space="preserve">blem solving. The main purpose of the assignment is </w:t>
      </w:r>
      <w:r>
        <w:rPr>
          <w:sz w:val="24"/>
          <w:szCs w:val="24"/>
        </w:rPr>
        <w:t>to define a problem and find a solution. This is what was done, the problem was defined: Beginner web developer looking for the most safeguard/best programming language</w:t>
      </w:r>
      <w:r w:rsidR="00C56415">
        <w:rPr>
          <w:sz w:val="24"/>
          <w:szCs w:val="24"/>
        </w:rPr>
        <w:t>, and then solved using a wide range of information. Thus, this task was vital fo</w:t>
      </w:r>
      <w:r w:rsidR="00BD7E63">
        <w:rPr>
          <w:sz w:val="24"/>
          <w:szCs w:val="24"/>
        </w:rPr>
        <w:t>r understand the steps it takes</w:t>
      </w:r>
      <w:r w:rsidR="00C56415">
        <w:rPr>
          <w:sz w:val="24"/>
          <w:szCs w:val="24"/>
        </w:rPr>
        <w:t xml:space="preserve"> to solve any given problem. </w:t>
      </w:r>
    </w:p>
    <w:p w:rsidR="0014605A" w:rsidRDefault="0014605A" w:rsidP="0014605A">
      <w:pPr>
        <w:pStyle w:val="Heading1"/>
      </w:pPr>
      <w:bookmarkStart w:id="10" w:name="_Toc418827410"/>
      <w:r>
        <w:t>Conclusions</w:t>
      </w:r>
      <w:bookmarkEnd w:id="10"/>
      <w:r>
        <w:t xml:space="preserve"> </w:t>
      </w:r>
    </w:p>
    <w:p w:rsidR="00BD7E63" w:rsidRDefault="00BE4686" w:rsidP="00BD7E63">
      <w:pPr>
        <w:rPr>
          <w:sz w:val="24"/>
          <w:szCs w:val="24"/>
        </w:rPr>
      </w:pPr>
      <w:r>
        <w:rPr>
          <w:sz w:val="24"/>
          <w:szCs w:val="24"/>
        </w:rPr>
        <w:t>The choice between choosing a language that would be most beneficial for themselves in future is a tough one and has been shown in this report</w:t>
      </w:r>
      <w:r w:rsidR="00BC76C4">
        <w:rPr>
          <w:sz w:val="24"/>
          <w:szCs w:val="24"/>
        </w:rPr>
        <w:t>,</w:t>
      </w:r>
      <w:r>
        <w:rPr>
          <w:sz w:val="24"/>
          <w:szCs w:val="24"/>
        </w:rPr>
        <w:t xml:space="preserve"> one that depends on a wide range of factors. </w:t>
      </w:r>
      <w:r w:rsidR="00BC76C4">
        <w:rPr>
          <w:sz w:val="24"/>
          <w:szCs w:val="24"/>
        </w:rPr>
        <w:t xml:space="preserve">As stated by Craig Buckley </w:t>
      </w:r>
      <w:r w:rsidR="00BC76C4" w:rsidRPr="00105693">
        <w:rPr>
          <w:b/>
          <w:sz w:val="24"/>
          <w:szCs w:val="24"/>
        </w:rPr>
        <w:t>(</w:t>
      </w:r>
      <w:r w:rsidR="00105693" w:rsidRPr="00105693">
        <w:rPr>
          <w:b/>
          <w:sz w:val="24"/>
          <w:szCs w:val="24"/>
        </w:rPr>
        <w:t>2014</w:t>
      </w:r>
      <w:r w:rsidR="00BC76C4" w:rsidRPr="00105693">
        <w:rPr>
          <w:b/>
          <w:sz w:val="24"/>
          <w:szCs w:val="24"/>
        </w:rPr>
        <w:t>)</w:t>
      </w:r>
      <w:r w:rsidR="00BC76C4">
        <w:rPr>
          <w:sz w:val="24"/>
          <w:szCs w:val="24"/>
        </w:rPr>
        <w:t xml:space="preserve"> languages rise and fall in both popularity and demand. But, what’s important is the timescale. JavaScript is set for a long future</w:t>
      </w:r>
      <w:r w:rsidR="006E51E4">
        <w:rPr>
          <w:sz w:val="24"/>
          <w:szCs w:val="24"/>
        </w:rPr>
        <w:t xml:space="preserve"> with an exciting </w:t>
      </w:r>
      <w:r w:rsidR="00105693">
        <w:rPr>
          <w:sz w:val="24"/>
          <w:szCs w:val="24"/>
        </w:rPr>
        <w:t>future</w:t>
      </w:r>
      <w:r w:rsidR="00105693" w:rsidRPr="00105693">
        <w:rPr>
          <w:b/>
          <w:sz w:val="24"/>
          <w:szCs w:val="24"/>
        </w:rPr>
        <w:t xml:space="preserve"> (John, 2014)</w:t>
      </w:r>
      <w:r w:rsidR="006E51E4" w:rsidRPr="00105693">
        <w:rPr>
          <w:b/>
          <w:sz w:val="24"/>
          <w:szCs w:val="24"/>
        </w:rPr>
        <w:t xml:space="preserve">. </w:t>
      </w:r>
      <w:r w:rsidR="006E51E4">
        <w:rPr>
          <w:sz w:val="24"/>
          <w:szCs w:val="24"/>
        </w:rPr>
        <w:t xml:space="preserve">It has </w:t>
      </w:r>
      <w:r w:rsidR="00BC76C4">
        <w:rPr>
          <w:sz w:val="24"/>
          <w:szCs w:val="24"/>
        </w:rPr>
        <w:t>as a few commonalities with others languages</w:t>
      </w:r>
      <w:r w:rsidR="006E51E4">
        <w:rPr>
          <w:sz w:val="24"/>
          <w:szCs w:val="24"/>
        </w:rPr>
        <w:t xml:space="preserve"> such as C</w:t>
      </w:r>
      <w:r w:rsidR="00BC76C4">
        <w:rPr>
          <w:sz w:val="24"/>
          <w:szCs w:val="24"/>
        </w:rPr>
        <w:t xml:space="preserve"> to make the transitions easier for a developer</w:t>
      </w:r>
      <w:r w:rsidR="00926144">
        <w:rPr>
          <w:sz w:val="24"/>
          <w:szCs w:val="24"/>
        </w:rPr>
        <w:t xml:space="preserve"> </w:t>
      </w:r>
      <w:r w:rsidR="00926144" w:rsidRPr="00926144">
        <w:rPr>
          <w:b/>
          <w:sz w:val="24"/>
          <w:szCs w:val="24"/>
        </w:rPr>
        <w:t>(MacDonald 2013)</w:t>
      </w:r>
      <w:r w:rsidR="00BC76C4" w:rsidRPr="00926144">
        <w:rPr>
          <w:b/>
          <w:sz w:val="24"/>
          <w:szCs w:val="24"/>
        </w:rPr>
        <w:t xml:space="preserve">. </w:t>
      </w:r>
      <w:r w:rsidR="00BC76C4">
        <w:rPr>
          <w:sz w:val="24"/>
          <w:szCs w:val="24"/>
        </w:rPr>
        <w:t>The language is easy to learn and developers can start right away</w:t>
      </w:r>
      <w:r w:rsidR="009D3376">
        <w:rPr>
          <w:sz w:val="24"/>
          <w:szCs w:val="24"/>
        </w:rPr>
        <w:t xml:space="preserve"> </w:t>
      </w:r>
      <w:r w:rsidR="009D3376" w:rsidRPr="009D3376">
        <w:rPr>
          <w:b/>
          <w:sz w:val="24"/>
          <w:szCs w:val="24"/>
        </w:rPr>
        <w:t>(Birnir 2014)</w:t>
      </w:r>
      <w:r w:rsidR="00BC76C4" w:rsidRPr="009D3376">
        <w:rPr>
          <w:b/>
          <w:sz w:val="24"/>
          <w:szCs w:val="24"/>
        </w:rPr>
        <w:t>.</w:t>
      </w:r>
      <w:r w:rsidR="00BC76C4">
        <w:rPr>
          <w:sz w:val="24"/>
          <w:szCs w:val="24"/>
        </w:rPr>
        <w:t xml:space="preserve"> Whilst </w:t>
      </w:r>
      <w:r w:rsidR="004D6DDC">
        <w:rPr>
          <w:sz w:val="24"/>
          <w:szCs w:val="24"/>
        </w:rPr>
        <w:t>JavaScript</w:t>
      </w:r>
      <w:r w:rsidR="00BC76C4">
        <w:rPr>
          <w:sz w:val="24"/>
          <w:szCs w:val="24"/>
        </w:rPr>
        <w:t xml:space="preserve"> comes with a number of flaws, the benefits </w:t>
      </w:r>
      <w:r w:rsidR="006E51E4">
        <w:rPr>
          <w:sz w:val="24"/>
          <w:szCs w:val="24"/>
        </w:rPr>
        <w:t xml:space="preserve">seem to </w:t>
      </w:r>
      <w:r w:rsidR="00BC76C4">
        <w:rPr>
          <w:sz w:val="24"/>
          <w:szCs w:val="24"/>
        </w:rPr>
        <w:t>outweigh them</w:t>
      </w:r>
      <w:r w:rsidR="006E51E4">
        <w:rPr>
          <w:sz w:val="24"/>
          <w:szCs w:val="24"/>
        </w:rPr>
        <w:t xml:space="preserve">. </w:t>
      </w:r>
      <w:r w:rsidR="004D6DDC">
        <w:rPr>
          <w:sz w:val="24"/>
          <w:szCs w:val="24"/>
        </w:rPr>
        <w:t xml:space="preserve">Overall, </w:t>
      </w:r>
      <w:r w:rsidR="006E51E4">
        <w:rPr>
          <w:sz w:val="24"/>
          <w:szCs w:val="24"/>
        </w:rPr>
        <w:t xml:space="preserve">is has been concluded that </w:t>
      </w:r>
      <w:r w:rsidR="004D6DDC">
        <w:rPr>
          <w:sz w:val="24"/>
          <w:szCs w:val="24"/>
        </w:rPr>
        <w:t>JavaScript</w:t>
      </w:r>
      <w:r w:rsidR="006E51E4">
        <w:rPr>
          <w:sz w:val="24"/>
          <w:szCs w:val="24"/>
        </w:rPr>
        <w:t xml:space="preserve"> in general</w:t>
      </w:r>
      <w:r w:rsidR="004D6DDC">
        <w:rPr>
          <w:sz w:val="24"/>
          <w:szCs w:val="24"/>
        </w:rPr>
        <w:t xml:space="preserve"> is the best option for a developer choosing a first language</w:t>
      </w:r>
      <w:r w:rsidR="006E51E4">
        <w:rPr>
          <w:sz w:val="24"/>
          <w:szCs w:val="24"/>
        </w:rPr>
        <w:t>.</w:t>
      </w:r>
    </w:p>
    <w:p w:rsidR="00461CBD" w:rsidRDefault="00461CBD" w:rsidP="00BD7E63">
      <w:pPr>
        <w:rPr>
          <w:sz w:val="24"/>
          <w:szCs w:val="24"/>
        </w:rPr>
      </w:pPr>
    </w:p>
    <w:p w:rsidR="00461CBD" w:rsidRDefault="00461CBD">
      <w:pPr>
        <w:rPr>
          <w:sz w:val="24"/>
          <w:szCs w:val="24"/>
        </w:rPr>
      </w:pPr>
      <w:r>
        <w:rPr>
          <w:sz w:val="24"/>
          <w:szCs w:val="24"/>
        </w:rPr>
        <w:br w:type="page"/>
      </w:r>
    </w:p>
    <w:p w:rsidR="00461CBD" w:rsidRDefault="00461CBD" w:rsidP="00461CBD">
      <w:pPr>
        <w:pStyle w:val="Heading1"/>
      </w:pPr>
      <w:r>
        <w:lastRenderedPageBreak/>
        <w:t xml:space="preserve">List of figures </w:t>
      </w:r>
    </w:p>
    <w:p w:rsidR="00461CBD" w:rsidRDefault="00461CBD" w:rsidP="00461CBD"/>
    <w:p w:rsidR="00461CBD" w:rsidRPr="00095D71" w:rsidRDefault="00461CBD" w:rsidP="00461CBD">
      <w:pPr>
        <w:rPr>
          <w:b/>
          <w:sz w:val="24"/>
          <w:szCs w:val="24"/>
        </w:rPr>
      </w:pPr>
      <w:r w:rsidRPr="00095D71">
        <w:rPr>
          <w:b/>
          <w:sz w:val="24"/>
          <w:szCs w:val="24"/>
        </w:rPr>
        <w:t>Figure 1:</w:t>
      </w:r>
    </w:p>
    <w:p w:rsidR="00C14E3C" w:rsidRPr="00095D71" w:rsidRDefault="00C14E3C" w:rsidP="00461CBD">
      <w:pPr>
        <w:rPr>
          <w:sz w:val="24"/>
          <w:szCs w:val="24"/>
        </w:rPr>
      </w:pPr>
      <w:r w:rsidRPr="00095D71">
        <w:rPr>
          <w:sz w:val="24"/>
          <w:szCs w:val="24"/>
        </w:rPr>
        <w:t>Tiobe, n.d [List of popular languages in the month of April] [digital online] available at:</w:t>
      </w:r>
      <w:r w:rsidR="00FF6C00" w:rsidRPr="00FF6C00">
        <w:t xml:space="preserve"> </w:t>
      </w:r>
      <w:hyperlink r:id="rId15" w:history="1">
        <w:r w:rsidR="00FF6C00" w:rsidRPr="00515B1E">
          <w:rPr>
            <w:rStyle w:val="Hyperlink"/>
            <w:sz w:val="24"/>
            <w:szCs w:val="24"/>
          </w:rPr>
          <w:t>http://www.tiobe.com/index.php/content/paperinfo/tpci/index.html</w:t>
        </w:r>
      </w:hyperlink>
      <w:r w:rsidR="00FF6C00">
        <w:rPr>
          <w:sz w:val="24"/>
          <w:szCs w:val="24"/>
        </w:rPr>
        <w:t xml:space="preserve"> </w:t>
      </w:r>
    </w:p>
    <w:p w:rsidR="00C14E3C" w:rsidRPr="00095D71" w:rsidRDefault="00461CBD" w:rsidP="00C14E3C">
      <w:pPr>
        <w:rPr>
          <w:b/>
          <w:sz w:val="24"/>
          <w:szCs w:val="24"/>
        </w:rPr>
      </w:pPr>
      <w:r w:rsidRPr="00095D71">
        <w:rPr>
          <w:b/>
          <w:sz w:val="24"/>
          <w:szCs w:val="24"/>
        </w:rPr>
        <w:t>Figure 1.1:</w:t>
      </w:r>
      <w:r w:rsidR="00C14E3C" w:rsidRPr="00095D71">
        <w:rPr>
          <w:b/>
          <w:sz w:val="24"/>
          <w:szCs w:val="24"/>
        </w:rPr>
        <w:t xml:space="preserve"> </w:t>
      </w:r>
    </w:p>
    <w:p w:rsidR="00C14E3C" w:rsidRPr="00095D71" w:rsidRDefault="00C14E3C" w:rsidP="00C14E3C">
      <w:pPr>
        <w:rPr>
          <w:sz w:val="24"/>
          <w:szCs w:val="24"/>
        </w:rPr>
      </w:pPr>
      <w:r w:rsidRPr="00095D71">
        <w:rPr>
          <w:sz w:val="24"/>
          <w:szCs w:val="24"/>
        </w:rPr>
        <w:t>Tiobe, n.d [List of year by year average of most popular language] [digital online] available at:</w:t>
      </w:r>
      <w:r w:rsidR="00FF6C00">
        <w:rPr>
          <w:sz w:val="24"/>
          <w:szCs w:val="24"/>
        </w:rPr>
        <w:t xml:space="preserve"> </w:t>
      </w:r>
      <w:hyperlink r:id="rId16" w:history="1">
        <w:r w:rsidR="00FF6C00" w:rsidRPr="00515B1E">
          <w:rPr>
            <w:rStyle w:val="Hyperlink"/>
            <w:sz w:val="24"/>
            <w:szCs w:val="24"/>
          </w:rPr>
          <w:t>http://www.tiobe.com/index.php/content/paperinfo/tpci/index.html</w:t>
        </w:r>
      </w:hyperlink>
      <w:r w:rsidR="00FF6C00">
        <w:rPr>
          <w:sz w:val="24"/>
          <w:szCs w:val="24"/>
        </w:rPr>
        <w:t xml:space="preserve"> </w:t>
      </w:r>
    </w:p>
    <w:p w:rsidR="00C14E3C" w:rsidRPr="00095D71" w:rsidRDefault="00461CBD" w:rsidP="00461CBD">
      <w:pPr>
        <w:rPr>
          <w:b/>
          <w:sz w:val="24"/>
          <w:szCs w:val="24"/>
        </w:rPr>
      </w:pPr>
      <w:r w:rsidRPr="00095D71">
        <w:rPr>
          <w:b/>
          <w:sz w:val="24"/>
          <w:szCs w:val="24"/>
        </w:rPr>
        <w:t>Figure 2:</w:t>
      </w:r>
      <w:r w:rsidR="00C14E3C" w:rsidRPr="00095D71">
        <w:rPr>
          <w:b/>
          <w:sz w:val="24"/>
          <w:szCs w:val="24"/>
        </w:rPr>
        <w:t xml:space="preserve"> </w:t>
      </w:r>
    </w:p>
    <w:p w:rsidR="00461CBD" w:rsidRPr="00095D71" w:rsidRDefault="00C14E3C" w:rsidP="00461CBD">
      <w:pPr>
        <w:rPr>
          <w:sz w:val="24"/>
          <w:szCs w:val="24"/>
        </w:rPr>
      </w:pPr>
      <w:r w:rsidRPr="00095D71">
        <w:rPr>
          <w:sz w:val="24"/>
          <w:szCs w:val="24"/>
        </w:rPr>
        <w:t>W3tech n.d [Most popular sever side language used by websites] [digital online] available at:</w:t>
      </w:r>
      <w:r w:rsidR="00FF6C00" w:rsidRPr="00FF6C00">
        <w:t xml:space="preserve"> </w:t>
      </w:r>
      <w:hyperlink r:id="rId17" w:history="1">
        <w:r w:rsidR="00FF6C00" w:rsidRPr="00515B1E">
          <w:rPr>
            <w:rStyle w:val="Hyperlink"/>
            <w:sz w:val="24"/>
            <w:szCs w:val="24"/>
          </w:rPr>
          <w:t>http://w3techs.com/technologies/overview/programming_language/all</w:t>
        </w:r>
      </w:hyperlink>
      <w:r w:rsidR="00FF6C00">
        <w:rPr>
          <w:sz w:val="24"/>
          <w:szCs w:val="24"/>
        </w:rPr>
        <w:t xml:space="preserve"> </w:t>
      </w:r>
    </w:p>
    <w:p w:rsidR="00C14E3C" w:rsidRPr="00095D71" w:rsidRDefault="00095D71" w:rsidP="00461CBD">
      <w:pPr>
        <w:rPr>
          <w:b/>
          <w:sz w:val="24"/>
          <w:szCs w:val="24"/>
        </w:rPr>
      </w:pPr>
      <w:r w:rsidRPr="00095D71">
        <w:rPr>
          <w:b/>
          <w:sz w:val="24"/>
          <w:szCs w:val="24"/>
        </w:rPr>
        <w:t>Figure 2.1</w:t>
      </w:r>
      <w:r w:rsidR="00461CBD" w:rsidRPr="00095D71">
        <w:rPr>
          <w:b/>
          <w:sz w:val="24"/>
          <w:szCs w:val="24"/>
        </w:rPr>
        <w:t>:</w:t>
      </w:r>
      <w:r w:rsidR="00C14E3C" w:rsidRPr="00095D71">
        <w:rPr>
          <w:b/>
          <w:sz w:val="24"/>
          <w:szCs w:val="24"/>
        </w:rPr>
        <w:t xml:space="preserve"> </w:t>
      </w:r>
    </w:p>
    <w:p w:rsidR="00461CBD" w:rsidRPr="00095D71" w:rsidRDefault="00C14E3C" w:rsidP="00461CBD">
      <w:pPr>
        <w:rPr>
          <w:sz w:val="24"/>
          <w:szCs w:val="24"/>
        </w:rPr>
      </w:pPr>
      <w:r w:rsidRPr="00095D71">
        <w:rPr>
          <w:sz w:val="24"/>
          <w:szCs w:val="24"/>
        </w:rPr>
        <w:t>W3tech n.d [Most popular client side language used by websites] [digital online] available at:</w:t>
      </w:r>
      <w:r w:rsidR="00FF6C00">
        <w:rPr>
          <w:sz w:val="24"/>
          <w:szCs w:val="24"/>
        </w:rPr>
        <w:t xml:space="preserve"> </w:t>
      </w:r>
      <w:hyperlink r:id="rId18" w:history="1">
        <w:r w:rsidR="00FF6C00" w:rsidRPr="00515B1E">
          <w:rPr>
            <w:rStyle w:val="Hyperlink"/>
            <w:sz w:val="24"/>
            <w:szCs w:val="24"/>
          </w:rPr>
          <w:t>http://w3techs.com/technologies/overview/client_side_language/all</w:t>
        </w:r>
      </w:hyperlink>
      <w:r w:rsidR="00FF6C00">
        <w:rPr>
          <w:sz w:val="24"/>
          <w:szCs w:val="24"/>
        </w:rPr>
        <w:t xml:space="preserve"> </w:t>
      </w:r>
    </w:p>
    <w:p w:rsidR="00AB53AB" w:rsidRDefault="00AB53AB">
      <w:pPr>
        <w:rPr>
          <w:rFonts w:asciiTheme="majorHAnsi" w:eastAsiaTheme="majorEastAsia" w:hAnsiTheme="majorHAnsi" w:cstheme="majorBidi"/>
          <w:color w:val="00A0B8" w:themeColor="accent1"/>
          <w:sz w:val="30"/>
        </w:rPr>
      </w:pPr>
      <w:bookmarkStart w:id="11" w:name="_Toc418827411"/>
      <w:r>
        <w:br w:type="page"/>
      </w:r>
    </w:p>
    <w:p w:rsidR="0014605A" w:rsidRDefault="0014605A" w:rsidP="0014605A">
      <w:pPr>
        <w:pStyle w:val="Heading1"/>
      </w:pPr>
      <w:bookmarkStart w:id="12" w:name="_GoBack"/>
      <w:bookmarkEnd w:id="12"/>
      <w:r>
        <w:lastRenderedPageBreak/>
        <w:t>Reference</w:t>
      </w:r>
      <w:r w:rsidR="007058D6">
        <w:t>s</w:t>
      </w:r>
      <w:bookmarkEnd w:id="11"/>
      <w:r>
        <w:t xml:space="preserve"> </w:t>
      </w:r>
    </w:p>
    <w:p w:rsidR="00ED1768" w:rsidRDefault="00ED1768" w:rsidP="00ED1768">
      <w:pPr>
        <w:spacing w:after="240" w:line="240" w:lineRule="auto"/>
      </w:pPr>
      <w:r>
        <w:t xml:space="preserve">Anonymous (no date) </w:t>
      </w:r>
      <w:r>
        <w:rPr>
          <w:i/>
          <w:iCs/>
        </w:rPr>
        <w:t>Usage Statistics of Client-side Programming Languages for Websites, May 2015</w:t>
      </w:r>
      <w:r>
        <w:t>. Available at: http://w3techs.com/technologies/overview/client_side_language/all (Accessed: 8 May 2015)</w:t>
      </w:r>
    </w:p>
    <w:p w:rsidR="00ED1768" w:rsidRDefault="00ED1768" w:rsidP="00ED1768">
      <w:pPr>
        <w:spacing w:after="240" w:line="240" w:lineRule="auto"/>
      </w:pPr>
      <w:r>
        <w:t xml:space="preserve">Birnir, A. (2014) </w:t>
      </w:r>
      <w:proofErr w:type="gramStart"/>
      <w:r>
        <w:rPr>
          <w:i/>
          <w:iCs/>
        </w:rPr>
        <w:t>The</w:t>
      </w:r>
      <w:proofErr w:type="gramEnd"/>
      <w:r>
        <w:rPr>
          <w:i/>
          <w:iCs/>
        </w:rPr>
        <w:t xml:space="preserve"> first programming language you should learn is…</w:t>
      </w:r>
      <w:r>
        <w:t>. Available at: http://skillcrush.com/2014/04/10/learn-javascript/ (Accessed: 8 May 2015)</w:t>
      </w:r>
    </w:p>
    <w:p w:rsidR="00ED1768" w:rsidRDefault="00ED1768" w:rsidP="00ED1768">
      <w:pPr>
        <w:spacing w:after="240" w:line="240" w:lineRule="auto"/>
      </w:pPr>
      <w:r>
        <w:t xml:space="preserve">Buckler, C. (2014) </w:t>
      </w:r>
      <w:r>
        <w:rPr>
          <w:i/>
          <w:iCs/>
        </w:rPr>
        <w:t>What is the Best Programming Language to Learn in 2014</w:t>
      </w:r>
      <w:proofErr w:type="gramStart"/>
      <w:r>
        <w:rPr>
          <w:i/>
          <w:iCs/>
        </w:rPr>
        <w:t>?</w:t>
      </w:r>
      <w:r>
        <w:t>.</w:t>
      </w:r>
      <w:proofErr w:type="gramEnd"/>
      <w:r>
        <w:t xml:space="preserve"> Available at: http://www.sitepoint.com/best-programming-language-learn-2014/ (Accessed: 29 April 2015)</w:t>
      </w:r>
    </w:p>
    <w:p w:rsidR="00ED1768" w:rsidRDefault="00ED1768" w:rsidP="00ED1768">
      <w:pPr>
        <w:spacing w:after="240" w:line="240" w:lineRule="auto"/>
      </w:pPr>
      <w:r>
        <w:t xml:space="preserve">Castro-Castilla, Á. (2014) </w:t>
      </w:r>
      <w:r>
        <w:rPr>
          <w:i/>
          <w:iCs/>
        </w:rPr>
        <w:t>The Best Programming Language (or How to Stop Worrying and Love the Code) - The Blog of Fourthbit</w:t>
      </w:r>
      <w:r>
        <w:t>. Available at: http://blog.fourthbit.com/2014/03/01/the-best-programming-language-or-how-to-stop-worrying-and-love-the-code (Accessed: 8 May 2015)</w:t>
      </w:r>
    </w:p>
    <w:p w:rsidR="00ED1768" w:rsidRDefault="00ED1768" w:rsidP="00ED1768">
      <w:pPr>
        <w:spacing w:after="240" w:line="240" w:lineRule="auto"/>
      </w:pPr>
      <w:r>
        <w:t xml:space="preserve">Diana, R. (2012) ‘The Big List of 256 Programming Languages’, </w:t>
      </w:r>
    </w:p>
    <w:p w:rsidR="00ED1768" w:rsidRDefault="00ED1768" w:rsidP="00ED1768">
      <w:pPr>
        <w:spacing w:after="240" w:line="240" w:lineRule="auto"/>
      </w:pPr>
      <w:r>
        <w:t xml:space="preserve">Eadicicco, L. (2014) </w:t>
      </w:r>
      <w:proofErr w:type="gramStart"/>
      <w:r>
        <w:rPr>
          <w:i/>
          <w:iCs/>
        </w:rPr>
        <w:t>The</w:t>
      </w:r>
      <w:proofErr w:type="gramEnd"/>
      <w:r>
        <w:rPr>
          <w:i/>
          <w:iCs/>
        </w:rPr>
        <w:t xml:space="preserve"> Best Programming Languages Every Beginner Should Learn</w:t>
      </w:r>
      <w:r>
        <w:t>. Available at: http://uk.businessinsider.com/best-programming-languages-2014-12 (Accessed: 8 May 2015)</w:t>
      </w:r>
    </w:p>
    <w:p w:rsidR="00ED1768" w:rsidRDefault="00ED1768" w:rsidP="00ED1768">
      <w:pPr>
        <w:spacing w:after="240" w:line="240" w:lineRule="auto"/>
      </w:pPr>
      <w:r>
        <w:t xml:space="preserve">Eevee and Posted by Eevee in reference (2012) </w:t>
      </w:r>
      <w:r>
        <w:rPr>
          <w:i/>
          <w:iCs/>
        </w:rPr>
        <w:t>PHP: a fractal of bad design / fuzzy notepad</w:t>
      </w:r>
      <w:r>
        <w:t>. Available at: http://eev.ee/blog/2012/04/09/php-a-fractal-of-bad-design/ (Accessed: 8 May 2015)</w:t>
      </w:r>
    </w:p>
    <w:p w:rsidR="00F9657D" w:rsidRPr="00F9657D" w:rsidRDefault="00F9657D" w:rsidP="00ED1768">
      <w:pPr>
        <w:spacing w:after="240" w:line="240" w:lineRule="auto"/>
        <w:rPr>
          <w:i/>
          <w:iCs/>
        </w:rPr>
      </w:pPr>
      <w:r w:rsidRPr="00F9657D">
        <w:rPr>
          <w:rFonts w:cs="Helvetica"/>
          <w:i/>
          <w:color w:val="000000"/>
          <w:shd w:val="clear" w:color="auto" w:fill="FFFFFF"/>
        </w:rPr>
        <w:t>Henry, A. (no date)</w:t>
      </w:r>
      <w:r w:rsidRPr="00F9657D">
        <w:rPr>
          <w:rStyle w:val="apple-converted-space"/>
          <w:rFonts w:cs="Helvetica"/>
          <w:i/>
          <w:color w:val="000000"/>
          <w:shd w:val="clear" w:color="auto" w:fill="FFFFFF"/>
        </w:rPr>
        <w:t> </w:t>
      </w:r>
      <w:r w:rsidRPr="00F9657D">
        <w:rPr>
          <w:rFonts w:cs="Helvetica"/>
          <w:i/>
          <w:iCs/>
          <w:color w:val="000000"/>
          <w:shd w:val="clear" w:color="auto" w:fill="FFFFFF"/>
        </w:rPr>
        <w:t>Five Best Programming Languages for First-Time Learners</w:t>
      </w:r>
      <w:r w:rsidRPr="00F9657D">
        <w:rPr>
          <w:rFonts w:cs="Helvetica"/>
          <w:i/>
          <w:color w:val="000000"/>
          <w:shd w:val="clear" w:color="auto" w:fill="FFFFFF"/>
        </w:rPr>
        <w:t>. Available at: http://lifehacker.com/five-best-programming-languages-for-first-time-learners-1494256243 (Accessed: 8 May 2015)</w:t>
      </w:r>
    </w:p>
    <w:p w:rsidR="00ED1768" w:rsidRDefault="00ED1768" w:rsidP="00ED1768">
      <w:pPr>
        <w:spacing w:after="240" w:line="240" w:lineRule="auto"/>
      </w:pPr>
      <w:r>
        <w:rPr>
          <w:i/>
          <w:iCs/>
        </w:rPr>
        <w:t>IT Jobs Watch, Tracking the IT Job Market</w:t>
      </w:r>
      <w:r>
        <w:t xml:space="preserve"> (no date) Available at: http://www.itjobswatch.co.uk/default.aspx?page=1 (Accessed: 29 April 2015)</w:t>
      </w:r>
    </w:p>
    <w:p w:rsidR="00ED1768" w:rsidRDefault="00ED1768" w:rsidP="00ED1768">
      <w:pPr>
        <w:spacing w:after="240" w:line="240" w:lineRule="auto"/>
      </w:pPr>
      <w:r>
        <w:t>John, S</w:t>
      </w:r>
      <w:proofErr w:type="gramStart"/>
      <w:r>
        <w:t>. .</w:t>
      </w:r>
      <w:proofErr w:type="gramEnd"/>
      <w:r>
        <w:t xml:space="preserve"> (2014) </w:t>
      </w:r>
      <w:r>
        <w:rPr>
          <w:i/>
          <w:iCs/>
        </w:rPr>
        <w:t>JavaScript – Evolution, Dominance and the Future - ALIGNMINDS TECHNOLOGIES</w:t>
      </w:r>
      <w:r>
        <w:t>. Available at: http://www.alignminds.com/blog/javascript-evolution-dominance-future/ (Accessed: 8 May 2015)</w:t>
      </w:r>
    </w:p>
    <w:p w:rsidR="00ED1768" w:rsidRDefault="00ED1768" w:rsidP="00ED1768">
      <w:pPr>
        <w:spacing w:after="240" w:line="240" w:lineRule="auto"/>
      </w:pPr>
      <w:r>
        <w:t xml:space="preserve">Johnson, P. (2014) </w:t>
      </w:r>
      <w:r>
        <w:rPr>
          <w:i/>
          <w:iCs/>
        </w:rPr>
        <w:t>Python programming language squeezes out JavaScript, C as best for beginners</w:t>
      </w:r>
      <w:r>
        <w:t>. Available at: http://www.itworld.com/article/2693392/python-squeezes-out-javascript-c-as-best-starter-programming-language.html (Accessed: 8 May 2015)</w:t>
      </w:r>
    </w:p>
    <w:p w:rsidR="00ED1768" w:rsidRDefault="00ED1768" w:rsidP="00ED1768">
      <w:pPr>
        <w:spacing w:after="240" w:line="240" w:lineRule="auto"/>
      </w:pPr>
      <w:r>
        <w:t xml:space="preserve">Johnson, P., #Tech </w:t>
      </w:r>
      <w:proofErr w:type="gramStart"/>
      <w:r>
        <w:t>By</w:t>
      </w:r>
      <w:proofErr w:type="gramEnd"/>
      <w:r>
        <w:t xml:space="preserve"> Phil Johnson Follow and follow the latest IT news at ITworld. Follow Phil (2014) </w:t>
      </w:r>
      <w:proofErr w:type="gramStart"/>
      <w:r>
        <w:rPr>
          <w:i/>
          <w:iCs/>
        </w:rPr>
        <w:t>The</w:t>
      </w:r>
      <w:proofErr w:type="gramEnd"/>
      <w:r>
        <w:rPr>
          <w:i/>
          <w:iCs/>
        </w:rPr>
        <w:t xml:space="preserve"> most in-demand (and valuable) programming languages</w:t>
      </w:r>
      <w:r>
        <w:t>. Available at: http://www.itworld.com/article/2693638/the-most-in-demand-and-valuable-programming-languages.html (Accessed: 29 April 2015)</w:t>
      </w:r>
    </w:p>
    <w:p w:rsidR="00ED1768" w:rsidRDefault="00ED1768" w:rsidP="00ED1768">
      <w:pPr>
        <w:spacing w:after="240" w:line="240" w:lineRule="auto"/>
      </w:pPr>
      <w:r>
        <w:t xml:space="preserve">Joseph, C. (no date) </w:t>
      </w:r>
      <w:r>
        <w:rPr>
          <w:i/>
          <w:iCs/>
        </w:rPr>
        <w:t>Programming languages - salaries and demand (October 2014)</w:t>
      </w:r>
      <w:r>
        <w:t>. Available at: https://gooroo.io/GoorooTHINK/Article/16225/Programming-languages--salaries-and-demand-October-2014/17081#.VUAHfiFVhBc (Accessed: 28 April 2015)</w:t>
      </w:r>
    </w:p>
    <w:p w:rsidR="00ED1768" w:rsidRDefault="00ED1768" w:rsidP="00ED1768">
      <w:pPr>
        <w:spacing w:after="240" w:line="240" w:lineRule="auto"/>
      </w:pPr>
      <w:r>
        <w:t>Krill, P., InfoWorld, P. K. F., PT, 2015 1:35 PM and focuses</w:t>
      </w:r>
      <w:proofErr w:type="gramStart"/>
      <w:r>
        <w:t>,  whose</w:t>
      </w:r>
      <w:proofErr w:type="gramEnd"/>
      <w:r>
        <w:t xml:space="preserve"> coverage (2015) </w:t>
      </w:r>
      <w:r>
        <w:rPr>
          <w:i/>
          <w:iCs/>
        </w:rPr>
        <w:t>A developer’s guide to the pros and cons of Python</w:t>
      </w:r>
      <w:r>
        <w:t xml:space="preserve">. Available at: </w:t>
      </w:r>
      <w:r>
        <w:lastRenderedPageBreak/>
        <w:t>http://www.javaworld.com/article/2889715/scripting-jvm-languages/a-developers-guide-to-the-pros-and-cons-of-python.html (Accessed: 8 May 2015)</w:t>
      </w:r>
    </w:p>
    <w:p w:rsidR="00ED1768" w:rsidRDefault="00ED1768" w:rsidP="00ED1768">
      <w:pPr>
        <w:spacing w:after="240" w:line="240" w:lineRule="auto"/>
      </w:pPr>
      <w:r>
        <w:t xml:space="preserve">Loukides, M. (2011) </w:t>
      </w:r>
      <w:r>
        <w:rPr>
          <w:i/>
          <w:iCs/>
        </w:rPr>
        <w:t>Why a JavaScript hater thinks everyone needs to learn JavaScript in the next year - O’Reilly Radar</w:t>
      </w:r>
      <w:r>
        <w:t>. Available at: http://radar.oreilly.com/2011/06/time-to-learn-javascript.html (Accessed: 8 May 2015)</w:t>
      </w:r>
    </w:p>
    <w:p w:rsidR="00ED1768" w:rsidRDefault="00ED1768" w:rsidP="00ED1768">
      <w:pPr>
        <w:spacing w:after="240" w:line="240" w:lineRule="auto"/>
      </w:pPr>
      <w:r>
        <w:t xml:space="preserve">MacDonald, B. (2013) </w:t>
      </w:r>
      <w:r>
        <w:rPr>
          <w:i/>
          <w:iCs/>
        </w:rPr>
        <w:t>Which Language Should You Learn First? - O’Reilly Radar</w:t>
      </w:r>
      <w:r>
        <w:t>. Available at: http://radar.oreilly.com/2013/11/which-language-should-you-learn-first.html (Accessed: 8 May 2015)</w:t>
      </w:r>
    </w:p>
    <w:p w:rsidR="00ED1768" w:rsidRDefault="00ED1768" w:rsidP="00ED1768">
      <w:pPr>
        <w:spacing w:after="240" w:line="240" w:lineRule="auto"/>
      </w:pPr>
      <w:r>
        <w:t xml:space="preserve">O’Dell, J. (2010) </w:t>
      </w:r>
      <w:r>
        <w:rPr>
          <w:i/>
          <w:iCs/>
        </w:rPr>
        <w:t>8 Experts Break Down the Pros and Cons of Coding With PHP</w:t>
      </w:r>
      <w:r>
        <w:t>. Available at: http://mashable.com/2010/11/19/pros-cons-php/ (Accessed: 8 May 2015)</w:t>
      </w:r>
    </w:p>
    <w:p w:rsidR="00ED1768" w:rsidRDefault="00ED1768" w:rsidP="00ED1768">
      <w:pPr>
        <w:spacing w:after="240" w:line="240" w:lineRule="auto"/>
      </w:pPr>
      <w:r>
        <w:rPr>
          <w:i/>
          <w:iCs/>
        </w:rPr>
        <w:t>Programming Language Popularity</w:t>
      </w:r>
      <w:r>
        <w:t xml:space="preserve"> (2013) Available at: http://langpop.com/ (Accessed: 28 April 2015)</w:t>
      </w:r>
    </w:p>
    <w:p w:rsidR="00ED1768" w:rsidRDefault="00ED1768" w:rsidP="00ED1768">
      <w:pPr>
        <w:spacing w:after="240" w:line="240" w:lineRule="auto"/>
      </w:pPr>
      <w:r>
        <w:t xml:space="preserve">Reid, T. (2014) </w:t>
      </w:r>
      <w:r>
        <w:rPr>
          <w:i/>
          <w:iCs/>
        </w:rPr>
        <w:t>Learn Which Programming Language to Choose With This Infographic</w:t>
      </w:r>
      <w:r>
        <w:t>. Available at: http://lifehacker.com/learn-which-programming-language-to-choose-with-this-in-1669612111 (Accessed: 8 May 2015)</w:t>
      </w:r>
    </w:p>
    <w:p w:rsidR="00ED1768" w:rsidRDefault="00ED1768" w:rsidP="00ED1768">
      <w:pPr>
        <w:spacing w:after="240" w:line="240" w:lineRule="auto"/>
      </w:pPr>
      <w:r>
        <w:t xml:space="preserve">Ruby (no date) </w:t>
      </w:r>
      <w:r>
        <w:rPr>
          <w:i/>
          <w:iCs/>
        </w:rPr>
        <w:t>Documentation</w:t>
      </w:r>
      <w:r>
        <w:t>. Available at: https://www.ruby-lang.org/en/documentation/ (Accessed: 8 May 2015)</w:t>
      </w:r>
    </w:p>
    <w:p w:rsidR="00F9657D" w:rsidRPr="00F9657D" w:rsidRDefault="00F9657D" w:rsidP="00ED1768">
      <w:pPr>
        <w:spacing w:after="240" w:line="240" w:lineRule="auto"/>
        <w:rPr>
          <w:i/>
        </w:rPr>
      </w:pPr>
      <w:r w:rsidRPr="00F9657D">
        <w:rPr>
          <w:rFonts w:cs="Helvetica"/>
          <w:i/>
          <w:color w:val="000000"/>
          <w:shd w:val="clear" w:color="auto" w:fill="FFFFFF"/>
        </w:rPr>
        <w:t>Shiotsu, Y. (2014)</w:t>
      </w:r>
      <w:r w:rsidRPr="00F9657D">
        <w:rPr>
          <w:rStyle w:val="apple-converted-space"/>
          <w:rFonts w:cs="Helvetica"/>
          <w:i/>
          <w:color w:val="000000"/>
          <w:shd w:val="clear" w:color="auto" w:fill="FFFFFF"/>
        </w:rPr>
        <w:t> </w:t>
      </w:r>
      <w:r w:rsidRPr="00F9657D">
        <w:rPr>
          <w:rFonts w:cs="Helvetica"/>
          <w:i/>
          <w:iCs/>
          <w:color w:val="000000"/>
          <w:shd w:val="clear" w:color="auto" w:fill="FFFFFF"/>
        </w:rPr>
        <w:t>Web Development 101: Top Web Development Languages in 2014</w:t>
      </w:r>
      <w:r w:rsidRPr="00F9657D">
        <w:rPr>
          <w:rFonts w:cs="Helvetica"/>
          <w:i/>
          <w:color w:val="000000"/>
          <w:shd w:val="clear" w:color="auto" w:fill="FFFFFF"/>
        </w:rPr>
        <w:t>. Available at: https://www.upwork.com/blog/2014/03/web-development-101-top-web-development-languages-2014/ (Accessed: 8 May 2015)</w:t>
      </w:r>
    </w:p>
    <w:p w:rsidR="00ED1768" w:rsidRDefault="00ED1768" w:rsidP="00ED1768">
      <w:pPr>
        <w:spacing w:after="240" w:line="240" w:lineRule="auto"/>
      </w:pPr>
      <w:r>
        <w:t xml:space="preserve">TIOBE (no date) </w:t>
      </w:r>
      <w:r>
        <w:rPr>
          <w:i/>
          <w:iCs/>
        </w:rPr>
        <w:t>TIOBE Software: The Coding Standards Company</w:t>
      </w:r>
      <w:r>
        <w:t>. Available at: http://www.tiobe.com/index.php/content/paperinfo/tpci/index.html (Accessed: 28 April 2015)</w:t>
      </w:r>
    </w:p>
    <w:p w:rsidR="00ED1768" w:rsidRDefault="00ED1768" w:rsidP="00ED1768">
      <w:pPr>
        <w:spacing w:after="240" w:line="240" w:lineRule="auto"/>
      </w:pPr>
      <w:proofErr w:type="gramStart"/>
      <w:r>
        <w:t>W3C  (</w:t>
      </w:r>
      <w:proofErr w:type="gramEnd"/>
      <w:r>
        <w:t xml:space="preserve">no date) </w:t>
      </w:r>
      <w:r>
        <w:rPr>
          <w:i/>
          <w:iCs/>
        </w:rPr>
        <w:t>A Short History of JavaScript</w:t>
      </w:r>
      <w:r>
        <w:t>. Available at: https://www.w3.org/community/webed/wiki/A_Short_History_of_JavaScript (Accessed: 8 May 2015)</w:t>
      </w:r>
    </w:p>
    <w:p w:rsidR="00ED1768" w:rsidRDefault="00ED1768" w:rsidP="00ED1768">
      <w:pPr>
        <w:spacing w:after="240" w:line="240" w:lineRule="auto"/>
      </w:pPr>
      <w:proofErr w:type="gramStart"/>
      <w:r>
        <w:t>W3techs  (</w:t>
      </w:r>
      <w:proofErr w:type="gramEnd"/>
      <w:r>
        <w:t xml:space="preserve">no date) </w:t>
      </w:r>
      <w:r>
        <w:rPr>
          <w:i/>
          <w:iCs/>
        </w:rPr>
        <w:t>Usage Statistics and Market Share of Server-side Programming Languages for Websites, May 2015</w:t>
      </w:r>
      <w:r>
        <w:t>. Available at: http://w3techs.com/technologies/overview/programming_language/all (Accessed: 8 May 2015)</w:t>
      </w:r>
    </w:p>
    <w:p w:rsidR="00ED1768" w:rsidRDefault="00ED1768" w:rsidP="00ED1768">
      <w:pPr>
        <w:spacing w:after="240" w:line="240" w:lineRule="auto"/>
      </w:pPr>
      <w:r>
        <w:t xml:space="preserve">WiseGeek (no date) </w:t>
      </w:r>
      <w:proofErr w:type="gramStart"/>
      <w:r>
        <w:rPr>
          <w:i/>
          <w:iCs/>
        </w:rPr>
        <w:t>What</w:t>
      </w:r>
      <w:proofErr w:type="gramEnd"/>
      <w:r>
        <w:rPr>
          <w:i/>
          <w:iCs/>
        </w:rPr>
        <w:t xml:space="preserve"> Are the Pros and Cons of PHP? (</w:t>
      </w:r>
      <w:proofErr w:type="gramStart"/>
      <w:r>
        <w:rPr>
          <w:i/>
          <w:iCs/>
        </w:rPr>
        <w:t>with</w:t>
      </w:r>
      <w:proofErr w:type="gramEnd"/>
      <w:r>
        <w:rPr>
          <w:i/>
          <w:iCs/>
        </w:rPr>
        <w:t xml:space="preserve"> picture)</w:t>
      </w:r>
      <w:r>
        <w:t>. Available at: http://www.wisegeek.com/what-are-the-pros-and-cons-of-php.htm (Accessed: 8 May 2015)</w:t>
      </w:r>
    </w:p>
    <w:p w:rsidR="00ED1768" w:rsidRDefault="00ED1768" w:rsidP="00ED1768">
      <w:pPr>
        <w:spacing w:after="240" w:line="240" w:lineRule="auto"/>
      </w:pPr>
      <w:r>
        <w:t>Wright, N. (2013) Available at: http://readwrite.com/2013/08/09/why-javascript-will-become-the-dominant-programming-language-of-the-enterprise (Accessed: 8 May 2015)</w:t>
      </w:r>
    </w:p>
    <w:p w:rsidR="00ED1768" w:rsidRDefault="00ED1768" w:rsidP="00ED1768">
      <w:pPr>
        <w:spacing w:after="240" w:line="240" w:lineRule="auto"/>
      </w:pPr>
      <w:r>
        <w:rPr>
          <w:i/>
          <w:iCs/>
        </w:rPr>
        <w:t xml:space="preserve">8 Experts </w:t>
      </w:r>
      <w:proofErr w:type="gramStart"/>
      <w:r>
        <w:rPr>
          <w:i/>
          <w:iCs/>
        </w:rPr>
        <w:t>Break</w:t>
      </w:r>
      <w:proofErr w:type="gramEnd"/>
      <w:r>
        <w:rPr>
          <w:i/>
          <w:iCs/>
        </w:rPr>
        <w:t xml:space="preserve"> Down the Pros and Cons of Coding With PHP</w:t>
      </w:r>
      <w:r>
        <w:t xml:space="preserve"> (2010) Available at: http://mashable.com/2010/11/19/pros-cons-php/ (Accessed: 8 May 2015)</w:t>
      </w:r>
    </w:p>
    <w:p w:rsidR="00ED1768" w:rsidRDefault="00ED1768" w:rsidP="00ED1768"/>
    <w:p w:rsidR="00ED1768" w:rsidRPr="00ED1768" w:rsidRDefault="00ED1768" w:rsidP="00ED1768"/>
    <w:p w:rsidR="0014605A" w:rsidRDefault="0014605A" w:rsidP="0014605A">
      <w:pPr>
        <w:pStyle w:val="Heading1"/>
      </w:pPr>
      <w:bookmarkStart w:id="13" w:name="_Toc418827412"/>
      <w:r>
        <w:lastRenderedPageBreak/>
        <w:t>Bibliography</w:t>
      </w:r>
      <w:bookmarkEnd w:id="13"/>
    </w:p>
    <w:p w:rsidR="00ED1768" w:rsidRDefault="00ED1768" w:rsidP="00ED1768">
      <w:pPr>
        <w:spacing w:after="240" w:line="240" w:lineRule="auto"/>
      </w:pPr>
      <w:r>
        <w:t xml:space="preserve">Alexander, G. (no date) </w:t>
      </w:r>
      <w:r>
        <w:rPr>
          <w:i/>
          <w:iCs/>
        </w:rPr>
        <w:t>Top 10 Programming Languages That Keep You Employed</w:t>
      </w:r>
      <w:r>
        <w:t>. Available at: http://it.toolbox.com/blogs/programming-life/top-10-programming-languages-that-keep-you-employed-39545 (Accessed: 8 May 2015)</w:t>
      </w:r>
    </w:p>
    <w:p w:rsidR="00ED1768" w:rsidRDefault="00ED1768" w:rsidP="00ED1768">
      <w:pPr>
        <w:spacing w:after="240" w:line="240" w:lineRule="auto"/>
      </w:pPr>
      <w:r>
        <w:t xml:space="preserve">Anon (no date) </w:t>
      </w:r>
      <w:r>
        <w:rPr>
          <w:i/>
          <w:iCs/>
        </w:rPr>
        <w:t xml:space="preserve">Javascript Advantages </w:t>
      </w:r>
      <w:proofErr w:type="gramStart"/>
      <w:r>
        <w:rPr>
          <w:i/>
          <w:iCs/>
        </w:rPr>
        <w:t>And</w:t>
      </w:r>
      <w:proofErr w:type="gramEnd"/>
      <w:r>
        <w:rPr>
          <w:i/>
          <w:iCs/>
        </w:rPr>
        <w:t xml:space="preserve"> Disadvantages | JScripters.com: developing a site with Javascript</w:t>
      </w:r>
      <w:r>
        <w:t>. Available at: http://www.jscripters.com/javascript-advantages-and-disadvantages/ (Accessed: 8 May 2015)</w:t>
      </w:r>
    </w:p>
    <w:p w:rsidR="00ED1768" w:rsidRDefault="00ED1768" w:rsidP="00ED1768">
      <w:pPr>
        <w:spacing w:after="240" w:line="240" w:lineRule="auto"/>
      </w:pPr>
      <w:r>
        <w:t xml:space="preserve">Anonymous (2012) </w:t>
      </w:r>
      <w:r>
        <w:rPr>
          <w:i/>
          <w:iCs/>
        </w:rPr>
        <w:t>PHP: The Ins and Outs, The Pros and Cons</w:t>
      </w:r>
      <w:r>
        <w:t>. Available at: http://www.talener.com/php-the-ins-and-outs-the-pros-and-cons/ (Accessed: 8 May 2015)</w:t>
      </w:r>
    </w:p>
    <w:p w:rsidR="00ED1768" w:rsidRDefault="00ED1768" w:rsidP="00ED1768">
      <w:pPr>
        <w:spacing w:after="240" w:line="240" w:lineRule="auto"/>
      </w:pPr>
      <w:r>
        <w:t xml:space="preserve">Anonymous (no date) </w:t>
      </w:r>
      <w:r>
        <w:rPr>
          <w:i/>
          <w:iCs/>
        </w:rPr>
        <w:t>Understanding the Pros and Cons of .Net and Java</w:t>
      </w:r>
      <w:r>
        <w:t>. Available at: http://www.streetdirectory.com/travel_guide/119922/technology/understanding_the_pros_and_cons_of_net_and_java.html (Accessed: 8 May 2015)</w:t>
      </w:r>
    </w:p>
    <w:p w:rsidR="00ED1768" w:rsidRDefault="00ED1768" w:rsidP="00ED1768">
      <w:pPr>
        <w:spacing w:after="240" w:line="240" w:lineRule="auto"/>
      </w:pPr>
      <w:r>
        <w:t>Asay, M. (2014) Available at: http://readwrite.com/2014/09/17/cobol-programming-language-hot-or-not (Accessed: 8 May 2015)</w:t>
      </w:r>
    </w:p>
    <w:p w:rsidR="00ED1768" w:rsidRDefault="00ED1768" w:rsidP="00ED1768">
      <w:pPr>
        <w:spacing w:after="240" w:line="240" w:lineRule="auto"/>
      </w:pPr>
      <w:r>
        <w:t>Asay, M. (2015) Available at: http://readwrite.com/2015/03/09/angularjs-backbonejs-javascript-frameworks (Accessed: 8 May 2015)</w:t>
      </w:r>
    </w:p>
    <w:p w:rsidR="00ED1768" w:rsidRDefault="00ED1768" w:rsidP="00ED1768">
      <w:pPr>
        <w:spacing w:after="240" w:line="240" w:lineRule="auto"/>
      </w:pPr>
      <w:r>
        <w:t xml:space="preserve">Brooke, N. (2011) </w:t>
      </w:r>
      <w:r>
        <w:rPr>
          <w:i/>
          <w:iCs/>
        </w:rPr>
        <w:t>Pros and Cons of Using Java in your Website</w:t>
      </w:r>
      <w:r>
        <w:t>. Available at: http://www.ignitionmedia.com.au/programming/pros-and-cons-of-using-java-in-your-website/ (Accessed: 8 May 2015)</w:t>
      </w:r>
    </w:p>
    <w:p w:rsidR="00ED1768" w:rsidRDefault="00ED1768" w:rsidP="00ED1768">
      <w:pPr>
        <w:spacing w:after="240" w:line="240" w:lineRule="auto"/>
      </w:pPr>
      <w:r>
        <w:t xml:space="preserve">Column Five (no date) </w:t>
      </w:r>
      <w:r>
        <w:rPr>
          <w:i/>
          <w:iCs/>
        </w:rPr>
        <w:t>Infographic: Code Wars: PHP vs Ruby vs Python - Who Reigns Supreme - Column Five</w:t>
      </w:r>
      <w:r>
        <w:t>. Available at: http://www.columnfivemedia.com/work-items/infographic-code-wars-php-vs-ruby-vs-python-who-reigns-supreme (Accessed: 8 May 2015)</w:t>
      </w:r>
    </w:p>
    <w:p w:rsidR="00ED1768" w:rsidRDefault="00ED1768" w:rsidP="00ED1768">
      <w:pPr>
        <w:spacing w:after="240" w:line="240" w:lineRule="auto"/>
      </w:pPr>
      <w:r>
        <w:t xml:space="preserve">Condo, C. (2014) </w:t>
      </w:r>
      <w:r>
        <w:rPr>
          <w:i/>
          <w:iCs/>
        </w:rPr>
        <w:t>Top 5 Web Programming Languages to Begin Learning in 2014</w:t>
      </w:r>
      <w:r>
        <w:t>. Available at: http://codecondo.com/top-5-web-programming-languages-begin-learning-2014/ (Accessed: 8 May 2015)</w:t>
      </w:r>
    </w:p>
    <w:p w:rsidR="00ED1768" w:rsidRDefault="00ED1768" w:rsidP="00ED1768">
      <w:pPr>
        <w:spacing w:after="240" w:line="240" w:lineRule="auto"/>
      </w:pPr>
      <w:r>
        <w:t xml:space="preserve">Dave (2013) </w:t>
      </w:r>
      <w:r>
        <w:rPr>
          <w:i/>
          <w:iCs/>
        </w:rPr>
        <w:t>Ruby is beautiful (but I’m moving to Python)</w:t>
      </w:r>
      <w:r>
        <w:t>. Available at: http://wit.io/posts/ruby-is-beautiful-but-im-moving-to-python (Accessed: 8 May 2015)</w:t>
      </w:r>
    </w:p>
    <w:p w:rsidR="00ED1768" w:rsidRDefault="00ED1768" w:rsidP="00ED1768">
      <w:pPr>
        <w:spacing w:after="240" w:line="240" w:lineRule="auto"/>
      </w:pPr>
      <w:r>
        <w:t xml:space="preserve">DurAi, C. (2012) </w:t>
      </w:r>
      <w:r>
        <w:rPr>
          <w:i/>
          <w:iCs/>
        </w:rPr>
        <w:t>Using AJAX – Pros and Cons | PHP SNIPPETS on WordPress.com</w:t>
      </w:r>
      <w:r>
        <w:t>. Available at: https://chelladuraii.wordpress.com/2012/09/15/using-ajax-pros-and-cons/ (Accessed: 8 May 2015)</w:t>
      </w:r>
    </w:p>
    <w:p w:rsidR="00ED1768" w:rsidRDefault="00ED1768" w:rsidP="00ED1768">
      <w:pPr>
        <w:spacing w:after="240" w:line="240" w:lineRule="auto"/>
      </w:pPr>
      <w:r>
        <w:t xml:space="preserve">Ferg, S. (2009) </w:t>
      </w:r>
      <w:r>
        <w:rPr>
          <w:i/>
          <w:iCs/>
        </w:rPr>
        <w:t>Python &amp; Java: A Side-by-Side Comparison</w:t>
      </w:r>
      <w:r>
        <w:t>. Available at: https://pythonconquerstheuniverse.wordpress.com/2009/10/03/python-java-a-side-by-side-comparison/ (Accessed: 8 May 2015)</w:t>
      </w:r>
    </w:p>
    <w:p w:rsidR="00ED1768" w:rsidRDefault="00ED1768" w:rsidP="00ED1768">
      <w:pPr>
        <w:spacing w:after="240" w:line="240" w:lineRule="auto"/>
      </w:pPr>
      <w:r>
        <w:t xml:space="preserve">Ferguson, A. (no date) </w:t>
      </w:r>
      <w:r>
        <w:rPr>
          <w:i/>
          <w:iCs/>
        </w:rPr>
        <w:t>A History of Computer Programming Languages</w:t>
      </w:r>
      <w:r>
        <w:t>. Available at: http://cs.brown.edu/~adf/programming_languages.html (Accessed: 8 May 2015)</w:t>
      </w:r>
    </w:p>
    <w:p w:rsidR="00ED1768" w:rsidRDefault="00ED1768" w:rsidP="00ED1768">
      <w:pPr>
        <w:spacing w:after="240" w:line="240" w:lineRule="auto"/>
      </w:pPr>
      <w:r>
        <w:t xml:space="preserve">Finley, K. (2014) ‘Julia offers a glimpse into what programming languages might look like in the not-too-distant future (Wired UK)’, </w:t>
      </w:r>
    </w:p>
    <w:p w:rsidR="00ED1768" w:rsidRDefault="00ED1768" w:rsidP="00ED1768">
      <w:pPr>
        <w:spacing w:after="240" w:line="240" w:lineRule="auto"/>
      </w:pPr>
      <w:r>
        <w:lastRenderedPageBreak/>
        <w:t xml:space="preserve">Hurrel, G. (2007) </w:t>
      </w:r>
      <w:r>
        <w:rPr>
          <w:i/>
          <w:iCs/>
        </w:rPr>
        <w:t>Ruby: pros and cons · wincent.com</w:t>
      </w:r>
      <w:r>
        <w:t>. Available at: https://wincent.com/wiki/Ruby:_pros_and_cons (Accessed: 8 May 2015)</w:t>
      </w:r>
    </w:p>
    <w:p w:rsidR="00ED1768" w:rsidRDefault="00ED1768" w:rsidP="00ED1768">
      <w:pPr>
        <w:spacing w:after="240" w:line="240" w:lineRule="auto"/>
      </w:pPr>
      <w:r>
        <w:t xml:space="preserve">Indeed (no date) </w:t>
      </w:r>
      <w:r>
        <w:rPr>
          <w:i/>
          <w:iCs/>
        </w:rPr>
        <w:t>PHP Developer Salary</w:t>
      </w:r>
      <w:r>
        <w:t>. Available at: http://www.indeed.com/salary/PHP-Developer.html (Accessed: 8 May 2015)</w:t>
      </w:r>
    </w:p>
    <w:p w:rsidR="00ED1768" w:rsidRDefault="00ED1768" w:rsidP="00ED1768">
      <w:pPr>
        <w:spacing w:after="240" w:line="240" w:lineRule="auto"/>
      </w:pPr>
      <w:r>
        <w:t xml:space="preserve">Jackson, J. (2014) </w:t>
      </w:r>
      <w:r>
        <w:rPr>
          <w:i/>
          <w:iCs/>
        </w:rPr>
        <w:t>Python bumps off Java as top learning language</w:t>
      </w:r>
      <w:r>
        <w:t>. Available at: http://www.javaworld.com/article/2452940/learn-java/python-bumps-off-java-as-top-learning-language.html (Accessed: 8 May 2015)</w:t>
      </w:r>
    </w:p>
    <w:p w:rsidR="00ED1768" w:rsidRDefault="00ED1768" w:rsidP="00ED1768">
      <w:pPr>
        <w:spacing w:after="240" w:line="240" w:lineRule="auto"/>
      </w:pPr>
      <w:r>
        <w:t xml:space="preserve">Javarevisited (2013) </w:t>
      </w:r>
      <w:r>
        <w:rPr>
          <w:i/>
          <w:iCs/>
        </w:rPr>
        <w:t xml:space="preserve">10 Reasons to Learn Java Programming Language and Why Java is </w:t>
      </w:r>
      <w:proofErr w:type="gramStart"/>
      <w:r>
        <w:rPr>
          <w:i/>
          <w:iCs/>
        </w:rPr>
        <w:t>Best</w:t>
      </w:r>
      <w:proofErr w:type="gramEnd"/>
      <w:r>
        <w:t>. Available at: http://javarevisited.blogspot.co.uk/2013/04/10-reasons-to-learn-java-programming.html (Accessed: 8 May 2015)</w:t>
      </w:r>
    </w:p>
    <w:p w:rsidR="00ED1768" w:rsidRDefault="00ED1768" w:rsidP="00ED1768">
      <w:pPr>
        <w:spacing w:after="240" w:line="240" w:lineRule="auto"/>
      </w:pPr>
      <w:r>
        <w:t xml:space="preserve">Long, J. (2012) </w:t>
      </w:r>
      <w:r>
        <w:rPr>
          <w:i/>
          <w:iCs/>
        </w:rPr>
        <w:t>I Don’t Speak Your Language: Frontend vs. Backend - Treehouse Blog</w:t>
      </w:r>
      <w:r>
        <w:t>. Available at: http://blog.teamtreehouse.com/i-dont-speak-your-language-frontend-vs-backend (Accessed: 8 May 2015)</w:t>
      </w:r>
    </w:p>
    <w:p w:rsidR="00ED1768" w:rsidRDefault="00ED1768" w:rsidP="00ED1768">
      <w:pPr>
        <w:spacing w:after="240" w:line="240" w:lineRule="auto"/>
      </w:pPr>
      <w:r>
        <w:t xml:space="preserve">McAllister, N. (2012) </w:t>
      </w:r>
      <w:r>
        <w:rPr>
          <w:i/>
          <w:iCs/>
        </w:rPr>
        <w:t>10 programming languages that could shake up IT</w:t>
      </w:r>
      <w:r>
        <w:t>. Available at: http://www.pcadvisor.co.uk/news/software/3327573/10-programming-languages-that-could-shake-up-it/ (Accessed: 8 May 2015)</w:t>
      </w:r>
    </w:p>
    <w:p w:rsidR="00ED1768" w:rsidRDefault="00ED1768" w:rsidP="00ED1768">
      <w:pPr>
        <w:spacing w:after="240" w:line="240" w:lineRule="auto"/>
      </w:pPr>
      <w:r>
        <w:t xml:space="preserve">Mediacollege (no date) </w:t>
      </w:r>
      <w:r>
        <w:rPr>
          <w:i/>
          <w:iCs/>
        </w:rPr>
        <w:t>The Pros and Cons of JavaScript</w:t>
      </w:r>
      <w:r>
        <w:t>. Available at: http://www.mediacollege.com/internet/javascript/pros-cons.html (Accessed: 8 May 2015)</w:t>
      </w:r>
    </w:p>
    <w:p w:rsidR="00ED1768" w:rsidRDefault="00ED1768" w:rsidP="00ED1768">
      <w:pPr>
        <w:spacing w:after="240" w:line="240" w:lineRule="auto"/>
      </w:pPr>
      <w:r>
        <w:rPr>
          <w:i/>
          <w:iCs/>
        </w:rPr>
        <w:t>Overall Skill Trends</w:t>
      </w:r>
      <w:r>
        <w:t xml:space="preserve"> (no date) Available at: https://www.elance.com/trends/skills-in-demand (Accessed: 8 May 2015)</w:t>
      </w:r>
    </w:p>
    <w:p w:rsidR="00ED1768" w:rsidRDefault="00ED1768" w:rsidP="00ED1768">
      <w:pPr>
        <w:spacing w:after="240" w:line="240" w:lineRule="auto"/>
      </w:pPr>
      <w:r>
        <w:t xml:space="preserve">Senk, S. (2013) </w:t>
      </w:r>
      <w:r>
        <w:rPr>
          <w:i/>
          <w:iCs/>
        </w:rPr>
        <w:t>Ruby vs Python</w:t>
      </w:r>
      <w:r>
        <w:t>. Available at: http://www.senktec.com/2013/06/ruby-vs-python/ (Accessed: 8 May 2015)</w:t>
      </w:r>
    </w:p>
    <w:p w:rsidR="00ED1768" w:rsidRDefault="00ED1768" w:rsidP="00ED1768">
      <w:pPr>
        <w:spacing w:after="240" w:line="240" w:lineRule="auto"/>
      </w:pPr>
      <w:r>
        <w:t xml:space="preserve">Shan, P. (2014) </w:t>
      </w:r>
      <w:r>
        <w:rPr>
          <w:i/>
          <w:iCs/>
        </w:rPr>
        <w:t>Reasons to use JavaScript, with Pros and Cons</w:t>
      </w:r>
      <w:proofErr w:type="gramStart"/>
      <w:r>
        <w:rPr>
          <w:i/>
          <w:iCs/>
        </w:rPr>
        <w:t>!</w:t>
      </w:r>
      <w:r>
        <w:t>.</w:t>
      </w:r>
      <w:proofErr w:type="gramEnd"/>
      <w:r>
        <w:t xml:space="preserve"> Available at: http://voidcanvas.com/reasons-to-use-javascript-with-pros-and-cons/ (Accessed: 8 May 2015)</w:t>
      </w:r>
    </w:p>
    <w:p w:rsidR="00ED1768" w:rsidRDefault="00ED1768" w:rsidP="00ED1768">
      <w:pPr>
        <w:spacing w:after="240" w:line="240" w:lineRule="auto"/>
      </w:pPr>
      <w:r>
        <w:t>Titlow, J. P. (2013) Available at: http://readwrite.com/2013/01/30/top-7-in-demand-tech-skills-for-2013 (Accessed: 8 May 2015)</w:t>
      </w:r>
    </w:p>
    <w:p w:rsidR="00ED1768" w:rsidRDefault="00ED1768" w:rsidP="00ED1768">
      <w:pPr>
        <w:spacing w:after="240" w:line="240" w:lineRule="auto"/>
      </w:pPr>
      <w:r>
        <w:t xml:space="preserve">Troxo (2008) </w:t>
      </w:r>
      <w:r>
        <w:rPr>
          <w:i/>
          <w:iCs/>
        </w:rPr>
        <w:t>Blog Archive » Most popular websites running on PHP</w:t>
      </w:r>
      <w:r>
        <w:t>. Available at: http://wheel.troxo.com/2008/01/08/most-popular-websites-running-on-php/ (Accessed: 8 May 2015)</w:t>
      </w:r>
    </w:p>
    <w:p w:rsidR="00ED1768" w:rsidRDefault="00ED1768" w:rsidP="00ED1768">
      <w:pPr>
        <w:spacing w:after="240" w:line="240" w:lineRule="auto"/>
      </w:pPr>
      <w:r>
        <w:t xml:space="preserve">Wayner, P., InfoWorld, P. W. F. and 2014 (2014) </w:t>
      </w:r>
      <w:r>
        <w:rPr>
          <w:i/>
          <w:iCs/>
        </w:rPr>
        <w:t>12 predictions for the future of programming</w:t>
      </w:r>
      <w:r>
        <w:t>. Available at: http://www.infoworld.com/article/2610221/application-development/12-predictions-for-the-future-of-programming.html (Accessed: 8 May 2015)</w:t>
      </w:r>
    </w:p>
    <w:p w:rsidR="00ED1768" w:rsidRDefault="00ED1768" w:rsidP="00ED1768">
      <w:pPr>
        <w:spacing w:after="240" w:line="240" w:lineRule="auto"/>
      </w:pPr>
      <w:r>
        <w:t xml:space="preserve">Web designer (2011) </w:t>
      </w:r>
      <w:r>
        <w:rPr>
          <w:i/>
          <w:iCs/>
        </w:rPr>
        <w:t xml:space="preserve">Pros </w:t>
      </w:r>
      <w:proofErr w:type="gramStart"/>
      <w:r>
        <w:rPr>
          <w:i/>
          <w:iCs/>
        </w:rPr>
        <w:t>And Cons Of</w:t>
      </w:r>
      <w:proofErr w:type="gramEnd"/>
      <w:r>
        <w:rPr>
          <w:i/>
          <w:iCs/>
        </w:rPr>
        <w:t xml:space="preserve"> Using Frameworks</w:t>
      </w:r>
      <w:r>
        <w:t>. Available at: http://www.1stwebdesigner.com/pros-cons-frameworks/ (Accessed: 8 May 2015)</w:t>
      </w:r>
    </w:p>
    <w:p w:rsidR="00ED1768" w:rsidRDefault="00ED1768" w:rsidP="00ED1768">
      <w:pPr>
        <w:spacing w:after="240" w:line="240" w:lineRule="auto"/>
      </w:pPr>
      <w:r>
        <w:rPr>
          <w:i/>
          <w:iCs/>
        </w:rPr>
        <w:t>What Are the Pros and Cons of PHP? (</w:t>
      </w:r>
      <w:proofErr w:type="gramStart"/>
      <w:r>
        <w:rPr>
          <w:i/>
          <w:iCs/>
        </w:rPr>
        <w:t>with</w:t>
      </w:r>
      <w:proofErr w:type="gramEnd"/>
      <w:r>
        <w:rPr>
          <w:i/>
          <w:iCs/>
        </w:rPr>
        <w:t xml:space="preserve"> picture)</w:t>
      </w:r>
      <w:r>
        <w:t xml:space="preserve"> (</w:t>
      </w:r>
      <w:proofErr w:type="gramStart"/>
      <w:r>
        <w:t>no</w:t>
      </w:r>
      <w:proofErr w:type="gramEnd"/>
      <w:r>
        <w:t xml:space="preserve"> date) Available at: http://www.wisegeek.com/what-are-the-pros-and-cons-of-php.htm (Accessed: 8 May 2015)</w:t>
      </w:r>
    </w:p>
    <w:p w:rsidR="00ED1768" w:rsidRDefault="00ED1768" w:rsidP="00ED1768">
      <w:pPr>
        <w:spacing w:after="240" w:line="240" w:lineRule="auto"/>
      </w:pPr>
      <w:r>
        <w:lastRenderedPageBreak/>
        <w:t>Yegulalp, S., InfoWorld, S. Y. F., PT, 2015 12:52 PM, focused and reviews</w:t>
      </w:r>
      <w:proofErr w:type="gramStart"/>
      <w:r>
        <w:t>,  periodic</w:t>
      </w:r>
      <w:proofErr w:type="gramEnd"/>
      <w:r>
        <w:t xml:space="preserve"> (2015) </w:t>
      </w:r>
      <w:r>
        <w:rPr>
          <w:i/>
          <w:iCs/>
        </w:rPr>
        <w:t>5 projects that push Python performance</w:t>
      </w:r>
      <w:r>
        <w:t>. Available at: http://www.javaworld.com/article/2881907/scripting-jvm-languages/5-projects-that-push-python-performance.html (Accessed: 8 May 2015)</w:t>
      </w:r>
    </w:p>
    <w:p w:rsidR="00ED1768" w:rsidRDefault="00ED1768" w:rsidP="00ED1768"/>
    <w:p w:rsidR="00ED1768" w:rsidRPr="00ED1768" w:rsidRDefault="00ED1768" w:rsidP="00ED1768"/>
    <w:p w:rsidR="002E19FE" w:rsidRDefault="002E19FE">
      <w:pPr>
        <w:rPr>
          <w:rFonts w:asciiTheme="majorHAnsi" w:eastAsiaTheme="majorEastAsia" w:hAnsiTheme="majorHAnsi" w:cstheme="majorBidi"/>
          <w:color w:val="00A0B8" w:themeColor="accent1"/>
          <w:sz w:val="30"/>
        </w:rPr>
      </w:pPr>
      <w:bookmarkStart w:id="14" w:name="_Toc418827413"/>
      <w:r>
        <w:br w:type="page"/>
      </w:r>
    </w:p>
    <w:p w:rsidR="0014605A" w:rsidRDefault="0014605A" w:rsidP="0014605A">
      <w:pPr>
        <w:pStyle w:val="Heading1"/>
      </w:pPr>
      <w:r>
        <w:lastRenderedPageBreak/>
        <w:t>Appendix</w:t>
      </w:r>
      <w:bookmarkEnd w:id="14"/>
      <w:r>
        <w:t xml:space="preserve">  </w:t>
      </w:r>
    </w:p>
    <w:p w:rsidR="00ED1768" w:rsidRDefault="00ED1768" w:rsidP="00ED1768"/>
    <w:p w:rsidR="00ED1768" w:rsidRPr="002E19FE" w:rsidRDefault="00ED1768" w:rsidP="00ED1768">
      <w:pPr>
        <w:rPr>
          <w:b/>
          <w:sz w:val="22"/>
          <w:szCs w:val="22"/>
        </w:rPr>
      </w:pPr>
      <w:r w:rsidRPr="002E19FE">
        <w:rPr>
          <w:b/>
          <w:sz w:val="22"/>
          <w:szCs w:val="22"/>
        </w:rPr>
        <w:t xml:space="preserve">Appendix A: Gantt chart </w:t>
      </w:r>
    </w:p>
    <w:p w:rsidR="0014605A" w:rsidRPr="0014605A" w:rsidRDefault="0014605A" w:rsidP="0014605A">
      <w:pPr>
        <w:pStyle w:val="Heading1"/>
      </w:pPr>
      <w:r>
        <w:t xml:space="preserve"> </w:t>
      </w:r>
      <w:r w:rsidR="002E19FE">
        <w:rPr>
          <w:noProof/>
          <w:lang w:val="en-GB" w:eastAsia="en-GB"/>
        </w:rPr>
        <w:drawing>
          <wp:inline distT="0" distB="0" distL="0" distR="0" wp14:anchorId="42330C1F" wp14:editId="2CCEE358">
            <wp:extent cx="5820597" cy="19907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3520" cy="1991725"/>
                    </a:xfrm>
                    <a:prstGeom prst="rect">
                      <a:avLst/>
                    </a:prstGeom>
                  </pic:spPr>
                </pic:pic>
              </a:graphicData>
            </a:graphic>
          </wp:inline>
        </w:drawing>
      </w:r>
    </w:p>
    <w:sectPr w:rsidR="0014605A" w:rsidRPr="0014605A">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11" w:rsidRDefault="00574C11">
      <w:pPr>
        <w:spacing w:before="0" w:after="0" w:line="240" w:lineRule="auto"/>
      </w:pPr>
      <w:r>
        <w:separator/>
      </w:r>
    </w:p>
  </w:endnote>
  <w:endnote w:type="continuationSeparator" w:id="0">
    <w:p w:rsidR="00574C11" w:rsidRDefault="00574C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C11" w:rsidRDefault="00574C11">
    <w:pPr>
      <w:pStyle w:val="Footer"/>
    </w:pPr>
    <w:r>
      <w:t xml:space="preserve">Page </w:t>
    </w:r>
    <w:r>
      <w:fldChar w:fldCharType="begin"/>
    </w:r>
    <w:r>
      <w:instrText xml:space="preserve"> PAGE  \* Arabic  \* MERGEFORMAT </w:instrText>
    </w:r>
    <w:r>
      <w:fldChar w:fldCharType="separate"/>
    </w:r>
    <w:r w:rsidR="00AB53AB">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11" w:rsidRDefault="00574C11">
      <w:pPr>
        <w:spacing w:before="0" w:after="0" w:line="240" w:lineRule="auto"/>
      </w:pPr>
      <w:r>
        <w:separator/>
      </w:r>
    </w:p>
  </w:footnote>
  <w:footnote w:type="continuationSeparator" w:id="0">
    <w:p w:rsidR="00574C11" w:rsidRDefault="00574C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52BA031E"/>
    <w:multiLevelType w:val="hybridMultilevel"/>
    <w:tmpl w:val="08CE2404"/>
    <w:lvl w:ilvl="0" w:tplc="ABEC0F08">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63"/>
    <w:rsid w:val="00002194"/>
    <w:rsid w:val="00095D71"/>
    <w:rsid w:val="000B36E8"/>
    <w:rsid w:val="000E2D58"/>
    <w:rsid w:val="000E5DE1"/>
    <w:rsid w:val="00105693"/>
    <w:rsid w:val="00121C92"/>
    <w:rsid w:val="0012320F"/>
    <w:rsid w:val="00130796"/>
    <w:rsid w:val="0014605A"/>
    <w:rsid w:val="001B54C1"/>
    <w:rsid w:val="001C502F"/>
    <w:rsid w:val="001D12B9"/>
    <w:rsid w:val="001D498A"/>
    <w:rsid w:val="001F456F"/>
    <w:rsid w:val="002267E7"/>
    <w:rsid w:val="00227450"/>
    <w:rsid w:val="00244F9D"/>
    <w:rsid w:val="00253252"/>
    <w:rsid w:val="002C0112"/>
    <w:rsid w:val="002C3026"/>
    <w:rsid w:val="002E19FE"/>
    <w:rsid w:val="002E5BC2"/>
    <w:rsid w:val="00327557"/>
    <w:rsid w:val="003321C4"/>
    <w:rsid w:val="0037320C"/>
    <w:rsid w:val="00383965"/>
    <w:rsid w:val="00416247"/>
    <w:rsid w:val="0042205B"/>
    <w:rsid w:val="00461CBD"/>
    <w:rsid w:val="004C5F07"/>
    <w:rsid w:val="004D6DDC"/>
    <w:rsid w:val="004E4A5C"/>
    <w:rsid w:val="00535AAF"/>
    <w:rsid w:val="00553585"/>
    <w:rsid w:val="00556AD8"/>
    <w:rsid w:val="00574C11"/>
    <w:rsid w:val="0059724C"/>
    <w:rsid w:val="005E3AC1"/>
    <w:rsid w:val="005E7AD9"/>
    <w:rsid w:val="00600C17"/>
    <w:rsid w:val="00607C75"/>
    <w:rsid w:val="00617C7F"/>
    <w:rsid w:val="00677F43"/>
    <w:rsid w:val="006C3176"/>
    <w:rsid w:val="006D1D3C"/>
    <w:rsid w:val="006E51E4"/>
    <w:rsid w:val="007058D6"/>
    <w:rsid w:val="00735655"/>
    <w:rsid w:val="00751FBF"/>
    <w:rsid w:val="007C7E82"/>
    <w:rsid w:val="007E08AD"/>
    <w:rsid w:val="00803B3F"/>
    <w:rsid w:val="00817872"/>
    <w:rsid w:val="00825543"/>
    <w:rsid w:val="00826920"/>
    <w:rsid w:val="008359CF"/>
    <w:rsid w:val="00862AF6"/>
    <w:rsid w:val="00865163"/>
    <w:rsid w:val="008A000D"/>
    <w:rsid w:val="008B4C60"/>
    <w:rsid w:val="008B6640"/>
    <w:rsid w:val="009225F6"/>
    <w:rsid w:val="00926144"/>
    <w:rsid w:val="00997519"/>
    <w:rsid w:val="009C5126"/>
    <w:rsid w:val="009D3376"/>
    <w:rsid w:val="00A109E5"/>
    <w:rsid w:val="00A22F18"/>
    <w:rsid w:val="00A61A0F"/>
    <w:rsid w:val="00A77D36"/>
    <w:rsid w:val="00A86A99"/>
    <w:rsid w:val="00AA6F2E"/>
    <w:rsid w:val="00AB53AB"/>
    <w:rsid w:val="00AC43AD"/>
    <w:rsid w:val="00AC5CF3"/>
    <w:rsid w:val="00AE5F1E"/>
    <w:rsid w:val="00AE73C0"/>
    <w:rsid w:val="00AF57B6"/>
    <w:rsid w:val="00B02C6D"/>
    <w:rsid w:val="00B419F2"/>
    <w:rsid w:val="00B92B20"/>
    <w:rsid w:val="00BC76C4"/>
    <w:rsid w:val="00BD4349"/>
    <w:rsid w:val="00BD7E63"/>
    <w:rsid w:val="00BE4686"/>
    <w:rsid w:val="00C00558"/>
    <w:rsid w:val="00C0254A"/>
    <w:rsid w:val="00C14E3C"/>
    <w:rsid w:val="00C229EA"/>
    <w:rsid w:val="00C33CBA"/>
    <w:rsid w:val="00C46283"/>
    <w:rsid w:val="00C50DBE"/>
    <w:rsid w:val="00C56415"/>
    <w:rsid w:val="00C7086A"/>
    <w:rsid w:val="00C74CF9"/>
    <w:rsid w:val="00C7619C"/>
    <w:rsid w:val="00C82170"/>
    <w:rsid w:val="00C9023B"/>
    <w:rsid w:val="00C928B7"/>
    <w:rsid w:val="00CA5A35"/>
    <w:rsid w:val="00CD6CA0"/>
    <w:rsid w:val="00CE1010"/>
    <w:rsid w:val="00CF410B"/>
    <w:rsid w:val="00D05480"/>
    <w:rsid w:val="00D44B38"/>
    <w:rsid w:val="00D56CA1"/>
    <w:rsid w:val="00D97128"/>
    <w:rsid w:val="00DB39FF"/>
    <w:rsid w:val="00DC3D7C"/>
    <w:rsid w:val="00DE2245"/>
    <w:rsid w:val="00E049AC"/>
    <w:rsid w:val="00E1598F"/>
    <w:rsid w:val="00E17598"/>
    <w:rsid w:val="00E2717C"/>
    <w:rsid w:val="00E4177A"/>
    <w:rsid w:val="00E721A7"/>
    <w:rsid w:val="00ED1768"/>
    <w:rsid w:val="00ED1AE6"/>
    <w:rsid w:val="00F27F0F"/>
    <w:rsid w:val="00F32D49"/>
    <w:rsid w:val="00F430FB"/>
    <w:rsid w:val="00F879A1"/>
    <w:rsid w:val="00F9295D"/>
    <w:rsid w:val="00F9657D"/>
    <w:rsid w:val="00FD2A9E"/>
    <w:rsid w:val="00FE4DA6"/>
    <w:rsid w:val="00FF6C00"/>
    <w:rsid w:val="00FF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8DD3B39-58BC-47E4-B60C-39FFCD9B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735655"/>
    <w:pPr>
      <w:ind w:left="720"/>
      <w:contextualSpacing/>
    </w:pPr>
  </w:style>
  <w:style w:type="character" w:styleId="FollowedHyperlink">
    <w:name w:val="FollowedHyperlink"/>
    <w:basedOn w:val="DefaultParagraphFont"/>
    <w:uiPriority w:val="99"/>
    <w:semiHidden/>
    <w:unhideWhenUsed/>
    <w:rsid w:val="00B02C6D"/>
    <w:rPr>
      <w:color w:val="5F7791" w:themeColor="followedHyperlink"/>
      <w:u w:val="single"/>
    </w:rPr>
  </w:style>
  <w:style w:type="character" w:customStyle="1" w:styleId="apple-converted-space">
    <w:name w:val="apple-converted-space"/>
    <w:basedOn w:val="DefaultParagraphFont"/>
    <w:rsid w:val="00F96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358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7026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3techs.com/technologies/overview/client_side_language/al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3techs.com/technologies/overview/programming_language/all" TargetMode="External"/><Relationship Id="rId2" Type="http://schemas.openxmlformats.org/officeDocument/2006/relationships/customXml" Target="../customXml/item2.xml"/><Relationship Id="rId16" Type="http://schemas.openxmlformats.org/officeDocument/2006/relationships/hyperlink" Target="http://www.tiobe.com/index.php/content/paperinfo/tpci/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tiobe.com/index.php/content/paperinfo/tpci/index.html" TargetMode="Externa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2015-05-08T00:00:00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47D0A51-5B77-4AFE-A8FD-9D2B9239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1517</TotalTime>
  <Pages>20</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Assignment 2 – Report writing</vt:lpstr>
    </vt:vector>
  </TitlesOfParts>
  <Company/>
  <LinksUpToDate>false</LinksUpToDate>
  <CharactersWithSpaces>24558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Report writing</dc:title>
  <dc:subject>bEST FUTURE PROOF PROGRAMMING LANGUAGE FOR A bEGINNER WEB DEVELOPER </dc:subject>
  <dc:creator>LIS</dc:creator>
  <cp:keywords>Web Design and Development</cp:keywords>
  <cp:lastModifiedBy>Ajibola Balogun</cp:lastModifiedBy>
  <cp:revision>46</cp:revision>
  <dcterms:created xsi:type="dcterms:W3CDTF">2015-03-08T19:36:00Z</dcterms:created>
  <dcterms:modified xsi:type="dcterms:W3CDTF">2015-05-08T19:14:00Z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